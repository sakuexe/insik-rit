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51EB" w14:textId="77777777" w:rsidR="000C4B45" w:rsidRPr="00C81D16" w:rsidRDefault="001155D5" w:rsidP="00B65635">
      <w:pPr>
        <w:pStyle w:val="Otsikko"/>
      </w:pPr>
      <w:r w:rsidRPr="00C81D16">
        <w:t>T</w:t>
      </w:r>
      <w:r w:rsidR="006C48F5" w:rsidRPr="00C81D16">
        <w:t xml:space="preserve">hesis title </w:t>
      </w:r>
    </w:p>
    <w:p w14:paraId="444966FB" w14:textId="77777777" w:rsidR="000C4B45" w:rsidRPr="00C81D16" w:rsidRDefault="001155D5" w:rsidP="00CA5E05">
      <w:pPr>
        <w:pStyle w:val="Thesissubtitle"/>
      </w:pPr>
      <w:r w:rsidRPr="00C81D16">
        <w:t xml:space="preserve">Possible </w:t>
      </w:r>
      <w:r w:rsidRPr="00CA5E05">
        <w:t>su</w:t>
      </w:r>
      <w:r w:rsidR="00585FAA" w:rsidRPr="00CA5E05">
        <w:t>bt</w:t>
      </w:r>
      <w:r w:rsidRPr="00CA5E05">
        <w:t>itle</w:t>
      </w:r>
      <w:r w:rsidRPr="00C81D16">
        <w:t xml:space="preserve"> </w:t>
      </w:r>
    </w:p>
    <w:p w14:paraId="4F009761" w14:textId="77777777" w:rsidR="000C4B45" w:rsidRPr="00510D22" w:rsidRDefault="00A80113" w:rsidP="00CA5E05">
      <w:pPr>
        <w:pStyle w:val="CoverSheetText"/>
        <w:rPr>
          <w:lang w:val="en-GB"/>
        </w:rPr>
      </w:pPr>
      <w:r w:rsidRPr="00510D22">
        <w:rPr>
          <w:lang w:val="en-GB"/>
        </w:rPr>
        <w:t>Bachelor’s / Master’s</w:t>
      </w:r>
      <w:r w:rsidR="000C4B45" w:rsidRPr="00510D22">
        <w:rPr>
          <w:lang w:val="en-GB"/>
        </w:rPr>
        <w:t xml:space="preserve"> </w:t>
      </w:r>
      <w:r w:rsidRPr="00510D22">
        <w:rPr>
          <w:lang w:val="en-GB"/>
        </w:rPr>
        <w:t>Thesis</w:t>
      </w:r>
    </w:p>
    <w:p w14:paraId="64BC492A" w14:textId="77777777" w:rsidR="000C4B45" w:rsidRPr="00510D22" w:rsidRDefault="00A80113" w:rsidP="00CA5E05">
      <w:pPr>
        <w:pStyle w:val="CoverSheetText"/>
        <w:rPr>
          <w:lang w:val="en-GB"/>
        </w:rPr>
      </w:pPr>
      <w:r w:rsidRPr="00510D22">
        <w:rPr>
          <w:lang w:val="en-GB"/>
        </w:rPr>
        <w:t>Name o</w:t>
      </w:r>
      <w:r w:rsidR="006D59DE" w:rsidRPr="00510D22">
        <w:rPr>
          <w:lang w:val="en-GB"/>
        </w:rPr>
        <w:t xml:space="preserve">f the </w:t>
      </w:r>
      <w:r w:rsidR="0069654D" w:rsidRPr="00510D22">
        <w:rPr>
          <w:lang w:val="en-GB"/>
        </w:rPr>
        <w:t>Degree Program</w:t>
      </w:r>
      <w:r w:rsidR="00E77ED7" w:rsidRPr="00510D22">
        <w:rPr>
          <w:lang w:val="en-GB"/>
        </w:rPr>
        <w:t>me</w:t>
      </w:r>
    </w:p>
    <w:p w14:paraId="264FC3CD" w14:textId="77777777" w:rsidR="000C4B45" w:rsidRPr="00510D22" w:rsidRDefault="0069654D" w:rsidP="00CA5E05">
      <w:pPr>
        <w:pStyle w:val="CoverSheetText"/>
        <w:rPr>
          <w:lang w:val="en-GB"/>
        </w:rPr>
      </w:pPr>
      <w:r w:rsidRPr="00510D22">
        <w:rPr>
          <w:lang w:val="en-GB"/>
        </w:rPr>
        <w:t xml:space="preserve">Semester and </w:t>
      </w:r>
      <w:r w:rsidR="00B413D9" w:rsidRPr="00510D22">
        <w:rPr>
          <w:lang w:val="en-GB"/>
        </w:rPr>
        <w:t>year of acceptance</w:t>
      </w:r>
    </w:p>
    <w:p w14:paraId="5D174665" w14:textId="77777777" w:rsidR="00E24F6D" w:rsidRPr="00CA5E05" w:rsidRDefault="0069654D" w:rsidP="00CA5E05">
      <w:pPr>
        <w:pStyle w:val="CoverSheetText"/>
      </w:pPr>
      <w:r w:rsidRPr="00CA5E05">
        <w:t>First name Family name</w:t>
      </w:r>
    </w:p>
    <w:p w14:paraId="60F47000" w14:textId="77777777" w:rsidR="002F4650" w:rsidRPr="00CA5E05" w:rsidRDefault="002F4650" w:rsidP="00CA5E05">
      <w:pPr>
        <w:pStyle w:val="CoverSheetText"/>
      </w:pPr>
    </w:p>
    <w:p w14:paraId="1C798BA4" w14:textId="77777777" w:rsidR="002F4650" w:rsidRPr="00CA5E05" w:rsidRDefault="002F4650" w:rsidP="00CA5E05">
      <w:pPr>
        <w:pStyle w:val="CoverSheetText"/>
        <w:sectPr w:rsidR="002F4650" w:rsidRPr="00CA5E05" w:rsidSect="00513161">
          <w:headerReference w:type="default" r:id="rId11"/>
          <w:pgSz w:w="11906" w:h="16838"/>
          <w:pgMar w:top="7939" w:right="567" w:bottom="1134" w:left="1134" w:header="2835" w:footer="567" w:gutter="0"/>
          <w:cols w:space="708"/>
          <w:docGrid w:linePitch="360"/>
        </w:sectPr>
      </w:pPr>
    </w:p>
    <w:p w14:paraId="7DEECBAC" w14:textId="77777777" w:rsidR="00931815" w:rsidRPr="00F14931" w:rsidRDefault="00931815" w:rsidP="00815ADF">
      <w:pPr>
        <w:pStyle w:val="AbstractHeader"/>
        <w:rPr>
          <w:lang w:val="fi-FI"/>
        </w:rPr>
      </w:pPr>
      <w:bookmarkStart w:id="0" w:name="_Hlk73446833"/>
      <w:r w:rsidRPr="00F14931">
        <w:rPr>
          <w:lang w:val="fi-FI"/>
        </w:rPr>
        <w:lastRenderedPageBreak/>
        <w:t>Koulutu</w:t>
      </w:r>
      <w:r w:rsidR="00815ADF">
        <w:rPr>
          <w:lang w:val="fi-FI"/>
        </w:rPr>
        <w:t>s</w:t>
      </w:r>
      <w:r w:rsidR="005E0C7B" w:rsidRPr="00F14931">
        <w:rPr>
          <w:lang w:val="fi-FI"/>
        </w:rPr>
        <w:t xml:space="preserve"> </w:t>
      </w:r>
      <w:r w:rsidRPr="00F14931">
        <w:rPr>
          <w:lang w:val="fi-FI"/>
        </w:rPr>
        <w:tab/>
      </w:r>
      <w:r w:rsidR="00815ADF">
        <w:rPr>
          <w:lang w:val="fi-FI"/>
        </w:rPr>
        <w:t>Koulutuksen nimi</w:t>
      </w:r>
    </w:p>
    <w:p w14:paraId="4D086F0F" w14:textId="77777777" w:rsidR="00931815" w:rsidRPr="00F14931" w:rsidRDefault="00931815" w:rsidP="00815ADF">
      <w:pPr>
        <w:pStyle w:val="AbstractHeader"/>
        <w:rPr>
          <w:lang w:val="fi-FI"/>
        </w:rPr>
      </w:pPr>
      <w:r w:rsidRPr="00F14931">
        <w:rPr>
          <w:lang w:val="fi-FI"/>
        </w:rPr>
        <w:t>Tekijä</w:t>
      </w:r>
      <w:r w:rsidRPr="00F14931">
        <w:rPr>
          <w:lang w:val="fi-FI"/>
        </w:rPr>
        <w:tab/>
        <w:t>Nimi</w:t>
      </w:r>
      <w:r w:rsidRPr="00F14931">
        <w:rPr>
          <w:lang w:val="fi-FI"/>
        </w:rPr>
        <w:tab/>
        <w:t>Vuosi 20xx</w:t>
      </w:r>
    </w:p>
    <w:p w14:paraId="579969BD" w14:textId="77777777" w:rsidR="00931815" w:rsidRPr="00F14931" w:rsidRDefault="00931815" w:rsidP="00815ADF">
      <w:pPr>
        <w:pStyle w:val="AbstractHeader"/>
        <w:rPr>
          <w:lang w:val="fi-FI"/>
        </w:rPr>
      </w:pPr>
      <w:r w:rsidRPr="00F14931">
        <w:rPr>
          <w:lang w:val="fi-FI"/>
        </w:rPr>
        <w:t xml:space="preserve">Työn nimi </w:t>
      </w:r>
      <w:r w:rsidRPr="00F14931">
        <w:rPr>
          <w:lang w:val="fi-FI"/>
        </w:rPr>
        <w:tab/>
        <w:t>Opinnäytetyön nimi</w:t>
      </w:r>
    </w:p>
    <w:p w14:paraId="337A68F4" w14:textId="77777777" w:rsidR="00931815" w:rsidRPr="00F14931" w:rsidRDefault="00931815" w:rsidP="00EA0DF3">
      <w:pPr>
        <w:pStyle w:val="AbstractHeaderwithHorizontalBottomLine"/>
        <w:rPr>
          <w:lang w:val="fi-FI"/>
        </w:rPr>
      </w:pPr>
      <w:r w:rsidRPr="00F14931">
        <w:rPr>
          <w:lang w:val="fi-FI"/>
        </w:rPr>
        <w:t>Ohjaaja</w:t>
      </w:r>
      <w:r w:rsidRPr="00F14931">
        <w:rPr>
          <w:lang w:val="fi-FI"/>
        </w:rPr>
        <w:tab/>
        <w:t>Nimi</w:t>
      </w:r>
    </w:p>
    <w:bookmarkEnd w:id="0"/>
    <w:p w14:paraId="7A1924B1" w14:textId="77777777" w:rsidR="00931815" w:rsidRPr="00F14931" w:rsidRDefault="00931815" w:rsidP="005E0C7B">
      <w:pPr>
        <w:pStyle w:val="AbstractText"/>
        <w:rPr>
          <w:lang w:val="fi-FI"/>
        </w:rPr>
      </w:pPr>
      <w:r w:rsidRPr="00F14931">
        <w:rPr>
          <w:lang w:val="fi-FI"/>
        </w:rPr>
        <w:t>Kirjoita tiivistelmään opinnäytetyösi pääasiat kokonaisin virkkein. Kerro työsi tavoite, tausta, keskeinen sisältö, tulokset, johtopäätökset, yhteenveto jne. Muista tuoda esille myös mahdollinen toimeksiantaja.</w:t>
      </w:r>
    </w:p>
    <w:p w14:paraId="31A18227" w14:textId="77777777" w:rsidR="00931815" w:rsidRPr="00F14931" w:rsidRDefault="00931815" w:rsidP="005E0C7B">
      <w:pPr>
        <w:pStyle w:val="AbstractText"/>
        <w:rPr>
          <w:lang w:val="fi-FI"/>
        </w:rPr>
      </w:pPr>
      <w:r w:rsidRPr="00F14931">
        <w:rPr>
          <w:lang w:val="fi-FI"/>
        </w:rPr>
        <w:t>Tiivistelmän pituus on 1 sivu.</w:t>
      </w:r>
    </w:p>
    <w:p w14:paraId="1C0AE2B8" w14:textId="77777777" w:rsidR="00931815" w:rsidRPr="00F14931" w:rsidRDefault="00931815" w:rsidP="00815ADF">
      <w:pPr>
        <w:pStyle w:val="AbstractHeader"/>
        <w:rPr>
          <w:lang w:val="fi-FI"/>
        </w:rPr>
      </w:pPr>
      <w:r w:rsidRPr="00F14931">
        <w:rPr>
          <w:lang w:val="fi-FI"/>
        </w:rPr>
        <w:t>Avainsanat</w:t>
      </w:r>
      <w:r w:rsidRPr="00F14931">
        <w:rPr>
          <w:lang w:val="fi-FI"/>
        </w:rPr>
        <w:tab/>
        <w:t>Kirjoita 3</w:t>
      </w:r>
      <w:r w:rsidRPr="00F14931">
        <w:rPr>
          <w:lang w:val="fi-FI"/>
        </w:rPr>
        <w:sym w:font="Symbol" w:char="F02D"/>
      </w:r>
      <w:r w:rsidRPr="00F14931">
        <w:rPr>
          <w:lang w:val="fi-FI"/>
        </w:rPr>
        <w:t xml:space="preserve">5 työtäsi kuvaavaa avainsanaa. Käytä hyväksesi esim. yleistä asiasanastoa (YSA) </w:t>
      </w:r>
    </w:p>
    <w:p w14:paraId="68A86A6F" w14:textId="77777777" w:rsidR="00931815" w:rsidRPr="00F14931" w:rsidRDefault="00931815" w:rsidP="00815ADF">
      <w:pPr>
        <w:pStyle w:val="AbstractHeader"/>
        <w:rPr>
          <w:lang w:val="fi-FI"/>
        </w:rPr>
      </w:pPr>
      <w:r w:rsidRPr="00F14931">
        <w:rPr>
          <w:lang w:val="fi-FI"/>
        </w:rPr>
        <w:t>Sivut</w:t>
      </w:r>
      <w:r w:rsidRPr="00F14931">
        <w:rPr>
          <w:lang w:val="fi-FI"/>
        </w:rPr>
        <w:tab/>
        <w:t>XX sivua ja liitteitä XX sivua</w:t>
      </w:r>
    </w:p>
    <w:p w14:paraId="20080A01" w14:textId="77777777" w:rsidR="00465C6B" w:rsidRPr="00C81D16" w:rsidRDefault="00465C6B" w:rsidP="005E0C7B">
      <w:pPr>
        <w:pStyle w:val="AbstractText"/>
        <w:rPr>
          <w:lang w:val="en-GB"/>
        </w:rPr>
      </w:pPr>
      <w:r w:rsidRPr="00C81D16">
        <w:rPr>
          <w:lang w:val="en-GB"/>
        </w:rPr>
        <w:t>Please note: If Finnish is not the language of your primary and secondary education, you don’t need to write the Finnish abstract. In that case</w:t>
      </w:r>
      <w:r w:rsidR="005E16DC">
        <w:rPr>
          <w:lang w:val="en-GB"/>
        </w:rPr>
        <w:t>,</w:t>
      </w:r>
      <w:r w:rsidRPr="00C81D16">
        <w:rPr>
          <w:lang w:val="en-GB"/>
        </w:rPr>
        <w:t xml:space="preserve"> you may delete this page.</w:t>
      </w:r>
    </w:p>
    <w:p w14:paraId="6F748E7E" w14:textId="77777777" w:rsidR="00815ADF" w:rsidRDefault="00815ADF" w:rsidP="0091710D">
      <w:pPr>
        <w:sectPr w:rsidR="00815ADF" w:rsidSect="005E0C7B">
          <w:headerReference w:type="default" r:id="rId12"/>
          <w:pgSz w:w="11906" w:h="16838"/>
          <w:pgMar w:top="1417" w:right="567" w:bottom="1134" w:left="1134" w:header="567" w:footer="567" w:gutter="0"/>
          <w:pgNumType w:start="1"/>
          <w:cols w:space="708"/>
          <w:docGrid w:linePitch="360"/>
        </w:sectPr>
      </w:pPr>
    </w:p>
    <w:p w14:paraId="658B7893" w14:textId="77777777" w:rsidR="00931815" w:rsidRPr="00C81D16" w:rsidRDefault="00815ADF" w:rsidP="00815ADF">
      <w:pPr>
        <w:pStyle w:val="AbstractHeader"/>
      </w:pPr>
      <w:r>
        <w:lastRenderedPageBreak/>
        <w:t>DP</w:t>
      </w:r>
      <w:r w:rsidR="00B13BDF" w:rsidRPr="00C81D16">
        <w:t xml:space="preserve"> </w:t>
      </w:r>
      <w:r w:rsidR="00B13BDF" w:rsidRPr="00C81D16">
        <w:tab/>
      </w:r>
      <w:bookmarkStart w:id="1" w:name="_Hlk178082319"/>
      <w:r>
        <w:t>Name of the Degree Programme</w:t>
      </w:r>
      <w:bookmarkEnd w:id="1"/>
    </w:p>
    <w:p w14:paraId="329D8289" w14:textId="77777777" w:rsidR="00931815" w:rsidRPr="00C81D16" w:rsidRDefault="00931815" w:rsidP="00815ADF">
      <w:pPr>
        <w:pStyle w:val="AbstractHeader"/>
      </w:pPr>
      <w:r w:rsidRPr="00C81D16">
        <w:t>Author</w:t>
      </w:r>
      <w:r w:rsidR="00815ADF">
        <w:t xml:space="preserve"> </w:t>
      </w:r>
      <w:r w:rsidRPr="00C81D16">
        <w:tab/>
        <w:t>Name</w:t>
      </w:r>
      <w:r w:rsidRPr="00C81D16">
        <w:tab/>
        <w:t>Year 20xx</w:t>
      </w:r>
    </w:p>
    <w:p w14:paraId="5FA58128" w14:textId="77777777" w:rsidR="00931815" w:rsidRPr="00C81D16" w:rsidRDefault="00931815" w:rsidP="00815ADF">
      <w:pPr>
        <w:pStyle w:val="AbstractHeader"/>
      </w:pPr>
      <w:r w:rsidRPr="00C81D16">
        <w:t xml:space="preserve">Subject </w:t>
      </w:r>
      <w:r w:rsidRPr="00C81D16">
        <w:tab/>
      </w:r>
      <w:r w:rsidR="00D73A81" w:rsidRPr="00C81D16">
        <w:t>Thesis title</w:t>
      </w:r>
    </w:p>
    <w:p w14:paraId="6B58CEFE" w14:textId="77777777" w:rsidR="00931815" w:rsidRPr="00C81D16" w:rsidRDefault="00931815" w:rsidP="00F45E8A">
      <w:pPr>
        <w:pStyle w:val="AbstractHeaderwithHorizontalBottomLine"/>
      </w:pPr>
      <w:r w:rsidRPr="00C81D16">
        <w:t>Supervisors</w:t>
      </w:r>
      <w:r w:rsidRPr="00C81D16">
        <w:tab/>
        <w:t>Names</w:t>
      </w:r>
    </w:p>
    <w:p w14:paraId="4909E2F4" w14:textId="77777777" w:rsidR="00931815" w:rsidRPr="00C81D16" w:rsidRDefault="00931815" w:rsidP="005E0C7B">
      <w:pPr>
        <w:pStyle w:val="AbstractText"/>
        <w:rPr>
          <w:lang w:val="en-GB"/>
        </w:rPr>
      </w:pPr>
      <w:bookmarkStart w:id="2" w:name="_Hlk176959865"/>
      <w:r w:rsidRPr="00C81D16">
        <w:rPr>
          <w:lang w:val="en-GB"/>
        </w:rPr>
        <w:t xml:space="preserve">Start writing here. The abstract </w:t>
      </w:r>
      <w:r w:rsidR="00803986" w:rsidRPr="00C81D16">
        <w:rPr>
          <w:lang w:val="en-GB"/>
        </w:rPr>
        <w:t>summarises</w:t>
      </w:r>
      <w:r w:rsidR="00F27970" w:rsidRPr="00C81D16">
        <w:rPr>
          <w:lang w:val="en-GB"/>
        </w:rPr>
        <w:t xml:space="preserve"> the main contents of </w:t>
      </w:r>
      <w:r w:rsidR="00BE3BCA" w:rsidRPr="00C81D16">
        <w:rPr>
          <w:lang w:val="en-GB"/>
        </w:rPr>
        <w:t>your</w:t>
      </w:r>
      <w:r w:rsidR="00F27970" w:rsidRPr="00C81D16">
        <w:rPr>
          <w:lang w:val="en-GB"/>
        </w:rPr>
        <w:t xml:space="preserve"> thesis in complete sentences. </w:t>
      </w:r>
      <w:r w:rsidR="006573CC" w:rsidRPr="00C81D16">
        <w:rPr>
          <w:lang w:val="en-GB"/>
        </w:rPr>
        <w:t xml:space="preserve">It </w:t>
      </w:r>
      <w:r w:rsidR="00F27970" w:rsidRPr="00C81D16">
        <w:rPr>
          <w:lang w:val="en-GB"/>
        </w:rPr>
        <w:t>should include</w:t>
      </w:r>
      <w:r w:rsidRPr="00C81D16">
        <w:rPr>
          <w:lang w:val="en-GB"/>
        </w:rPr>
        <w:t xml:space="preserve"> the aim(s), background, </w:t>
      </w:r>
      <w:r w:rsidR="00C93C32" w:rsidRPr="00C81D16">
        <w:rPr>
          <w:lang w:val="en-GB"/>
        </w:rPr>
        <w:t>main contents</w:t>
      </w:r>
      <w:r w:rsidRPr="00C81D16">
        <w:rPr>
          <w:lang w:val="en-GB"/>
        </w:rPr>
        <w:t>, the outcome(s)</w:t>
      </w:r>
      <w:r w:rsidR="006573CC" w:rsidRPr="00C81D16">
        <w:rPr>
          <w:lang w:val="en-GB"/>
        </w:rPr>
        <w:t>, and</w:t>
      </w:r>
      <w:r w:rsidRPr="00C81D16">
        <w:rPr>
          <w:lang w:val="en-GB"/>
        </w:rPr>
        <w:t xml:space="preserve"> the conclusion of </w:t>
      </w:r>
      <w:r w:rsidR="00306D92" w:rsidRPr="00C81D16">
        <w:rPr>
          <w:lang w:val="en-GB"/>
        </w:rPr>
        <w:t>the</w:t>
      </w:r>
      <w:r w:rsidRPr="00C81D16">
        <w:rPr>
          <w:lang w:val="en-GB"/>
        </w:rPr>
        <w:t xml:space="preserve"> thesis. </w:t>
      </w:r>
      <w:r w:rsidR="00306D92" w:rsidRPr="00C81D16">
        <w:rPr>
          <w:lang w:val="en-GB"/>
        </w:rPr>
        <w:t>Do</w:t>
      </w:r>
      <w:r w:rsidR="00C93C32" w:rsidRPr="00C81D16">
        <w:rPr>
          <w:lang w:val="en-GB"/>
        </w:rPr>
        <w:t xml:space="preserve"> not </w:t>
      </w:r>
      <w:r w:rsidR="00306D92" w:rsidRPr="00C81D16">
        <w:rPr>
          <w:lang w:val="en-GB"/>
        </w:rPr>
        <w:t>forget to mention the</w:t>
      </w:r>
      <w:r w:rsidR="00C93C32" w:rsidRPr="00C81D16">
        <w:rPr>
          <w:lang w:val="en-GB"/>
        </w:rPr>
        <w:t xml:space="preserve"> </w:t>
      </w:r>
      <w:r w:rsidR="00306D92" w:rsidRPr="00C81D16">
        <w:rPr>
          <w:lang w:val="en-GB"/>
        </w:rPr>
        <w:t>commissioner of your thes</w:t>
      </w:r>
      <w:r w:rsidR="00C93C32" w:rsidRPr="00C81D16">
        <w:rPr>
          <w:lang w:val="en-GB"/>
        </w:rPr>
        <w:t>i</w:t>
      </w:r>
      <w:r w:rsidR="00306D92" w:rsidRPr="00C81D16">
        <w:rPr>
          <w:lang w:val="en-GB"/>
        </w:rPr>
        <w:t>s</w:t>
      </w:r>
      <w:r w:rsidR="00C93C32" w:rsidRPr="00C81D16">
        <w:rPr>
          <w:lang w:val="en-GB"/>
        </w:rPr>
        <w:t xml:space="preserve"> if you have one. </w:t>
      </w:r>
    </w:p>
    <w:bookmarkEnd w:id="2"/>
    <w:p w14:paraId="1B548E13" w14:textId="77777777" w:rsidR="00931815" w:rsidRPr="00C81D16" w:rsidRDefault="00931815" w:rsidP="005E0C7B">
      <w:pPr>
        <w:pStyle w:val="AbstractText"/>
        <w:rPr>
          <w:lang w:val="en-GB"/>
        </w:rPr>
      </w:pPr>
      <w:r w:rsidRPr="00C81D16">
        <w:rPr>
          <w:lang w:val="en-GB"/>
        </w:rPr>
        <w:t>The abstract should be no more than one page in length.</w:t>
      </w:r>
    </w:p>
    <w:p w14:paraId="15DB23CE" w14:textId="77777777" w:rsidR="00931815" w:rsidRPr="00C81D16" w:rsidRDefault="00931815" w:rsidP="00815ADF">
      <w:pPr>
        <w:pStyle w:val="AbstractHeader"/>
      </w:pPr>
      <w:r w:rsidRPr="00C81D16">
        <w:t>Keywords</w:t>
      </w:r>
      <w:r w:rsidRPr="00C81D16">
        <w:tab/>
        <w:t>Write 3</w:t>
      </w:r>
      <w:r w:rsidRPr="00C81D16">
        <w:sym w:font="Symbol" w:char="F02D"/>
      </w:r>
      <w:r w:rsidRPr="00C81D16">
        <w:t xml:space="preserve">5 keywords describing your thesis. </w:t>
      </w:r>
    </w:p>
    <w:p w14:paraId="12F95275" w14:textId="77777777" w:rsidR="00931815" w:rsidRPr="00C81D16" w:rsidRDefault="00931815" w:rsidP="00815ADF">
      <w:pPr>
        <w:pStyle w:val="AbstractHeader"/>
      </w:pPr>
      <w:r w:rsidRPr="00C81D16">
        <w:t>Pages</w:t>
      </w:r>
      <w:r w:rsidRPr="00C81D16">
        <w:tab/>
        <w:t>XX pages and appendices XX pages</w:t>
      </w:r>
    </w:p>
    <w:p w14:paraId="01DD03F6" w14:textId="77777777" w:rsidR="00FD6DE8" w:rsidRDefault="00FD6DE8" w:rsidP="00FD6DE8">
      <w:pPr>
        <w:tabs>
          <w:tab w:val="right" w:pos="10205"/>
        </w:tabs>
        <w:ind w:left="0"/>
        <w:sectPr w:rsidR="00FD6DE8" w:rsidSect="005E0C7B">
          <w:headerReference w:type="default" r:id="rId13"/>
          <w:pgSz w:w="11906" w:h="16838"/>
          <w:pgMar w:top="1417" w:right="567" w:bottom="1134" w:left="1134" w:header="567" w:footer="567" w:gutter="0"/>
          <w:pgNumType w:start="1"/>
          <w:cols w:space="708"/>
          <w:docGrid w:linePitch="360"/>
        </w:sectPr>
      </w:pPr>
    </w:p>
    <w:sdt>
      <w:sdtPr>
        <w:rPr>
          <w:rFonts w:eastAsiaTheme="minorHAnsi" w:cstheme="minorHAnsi"/>
          <w:b w:val="0"/>
          <w:noProof/>
          <w:sz w:val="24"/>
          <w:szCs w:val="22"/>
          <w:lang w:eastAsia="en-US"/>
        </w:rPr>
        <w:id w:val="-708805299"/>
        <w:docPartObj>
          <w:docPartGallery w:val="Table of Contents"/>
          <w:docPartUnique/>
        </w:docPartObj>
      </w:sdtPr>
      <w:sdtEndPr>
        <w:rPr>
          <w:sz w:val="22"/>
          <w:szCs w:val="24"/>
        </w:rPr>
      </w:sdtEndPr>
      <w:sdtContent>
        <w:p w14:paraId="16EDA35A" w14:textId="77777777" w:rsidR="00253754" w:rsidRPr="00C81D16" w:rsidRDefault="0075347E" w:rsidP="00C84EF0">
          <w:pPr>
            <w:pStyle w:val="Sisllysluettelonotsikko"/>
          </w:pPr>
          <w:r w:rsidRPr="00C81D16">
            <w:t>Table of C</w:t>
          </w:r>
          <w:r w:rsidR="001155D5" w:rsidRPr="00C81D16">
            <w:t xml:space="preserve">ontents </w:t>
          </w:r>
        </w:p>
        <w:p w14:paraId="35A062E7" w14:textId="77777777" w:rsidR="003E3659" w:rsidRPr="00C81D16" w:rsidRDefault="002835C6">
          <w:pPr>
            <w:pStyle w:val="Sisluet1"/>
            <w:rPr>
              <w:rFonts w:asciiTheme="minorHAnsi" w:eastAsiaTheme="minorEastAsia" w:hAnsiTheme="minorHAnsi" w:cstheme="minorBidi"/>
              <w:kern w:val="2"/>
              <w:szCs w:val="22"/>
              <w:lang w:eastAsia="fi-FI"/>
              <w14:ligatures w14:val="standardContextual"/>
            </w:rPr>
          </w:pPr>
          <w:r w:rsidRPr="00C81D16">
            <w:fldChar w:fldCharType="begin"/>
          </w:r>
          <w:r w:rsidRPr="00C81D16">
            <w:instrText xml:space="preserve"> TOC \o "1-3" \h \z \u </w:instrText>
          </w:r>
          <w:r w:rsidRPr="00C81D16">
            <w:fldChar w:fldCharType="separate"/>
          </w:r>
          <w:hyperlink w:anchor="_Toc176163129" w:history="1">
            <w:r w:rsidR="003E3659" w:rsidRPr="00C81D16">
              <w:rPr>
                <w:rStyle w:val="Hyperlinkki"/>
              </w:rPr>
              <w:t>1</w:t>
            </w:r>
            <w:r w:rsidR="003E3659" w:rsidRPr="00C81D16">
              <w:rPr>
                <w:rFonts w:asciiTheme="minorHAnsi" w:eastAsiaTheme="minorEastAsia" w:hAnsiTheme="minorHAnsi" w:cstheme="minorBidi"/>
                <w:kern w:val="2"/>
                <w:szCs w:val="22"/>
                <w:lang w:eastAsia="fi-FI"/>
                <w14:ligatures w14:val="standardContextual"/>
              </w:rPr>
              <w:tab/>
            </w:r>
            <w:r w:rsidR="003E3659" w:rsidRPr="00C81D16">
              <w:rPr>
                <w:rStyle w:val="Hyperlinkki"/>
              </w:rPr>
              <w:t>First Level Heading (Heading 1)</w:t>
            </w:r>
            <w:r w:rsidR="003E3659" w:rsidRPr="00C81D16">
              <w:rPr>
                <w:webHidden/>
              </w:rPr>
              <w:tab/>
            </w:r>
            <w:r w:rsidR="003E3659" w:rsidRPr="00C81D16">
              <w:rPr>
                <w:webHidden/>
              </w:rPr>
              <w:fldChar w:fldCharType="begin"/>
            </w:r>
            <w:r w:rsidR="003E3659" w:rsidRPr="00C81D16">
              <w:rPr>
                <w:webHidden/>
              </w:rPr>
              <w:instrText xml:space="preserve"> PAGEREF _Toc176163129 \h </w:instrText>
            </w:r>
            <w:r w:rsidR="003E3659" w:rsidRPr="00C81D16">
              <w:rPr>
                <w:webHidden/>
              </w:rPr>
            </w:r>
            <w:r w:rsidR="003E3659" w:rsidRPr="00C81D16">
              <w:rPr>
                <w:webHidden/>
              </w:rPr>
              <w:fldChar w:fldCharType="separate"/>
            </w:r>
            <w:r w:rsidR="003E3659" w:rsidRPr="00C81D16">
              <w:rPr>
                <w:webHidden/>
              </w:rPr>
              <w:t>1</w:t>
            </w:r>
            <w:r w:rsidR="003E3659" w:rsidRPr="00C81D16">
              <w:rPr>
                <w:webHidden/>
              </w:rPr>
              <w:fldChar w:fldCharType="end"/>
            </w:r>
          </w:hyperlink>
        </w:p>
        <w:p w14:paraId="64FF1307" w14:textId="77777777" w:rsidR="003E3659" w:rsidRPr="00C81D16" w:rsidRDefault="00000000">
          <w:pPr>
            <w:pStyle w:val="Sisluet2"/>
            <w:rPr>
              <w:rFonts w:asciiTheme="minorHAnsi" w:eastAsiaTheme="minorEastAsia" w:hAnsiTheme="minorHAnsi" w:cstheme="minorBidi"/>
              <w:kern w:val="2"/>
              <w:szCs w:val="22"/>
              <w:lang w:eastAsia="fi-FI"/>
              <w14:ligatures w14:val="standardContextual"/>
            </w:rPr>
          </w:pPr>
          <w:hyperlink w:anchor="_Toc176163130" w:history="1">
            <w:r w:rsidR="003E3659" w:rsidRPr="00C81D16">
              <w:rPr>
                <w:rStyle w:val="Hyperlinkki"/>
              </w:rPr>
              <w:t>1.1</w:t>
            </w:r>
            <w:r w:rsidR="003E3659" w:rsidRPr="00C81D16">
              <w:rPr>
                <w:rFonts w:asciiTheme="minorHAnsi" w:eastAsiaTheme="minorEastAsia" w:hAnsiTheme="minorHAnsi" w:cstheme="minorBidi"/>
                <w:kern w:val="2"/>
                <w:szCs w:val="22"/>
                <w:lang w:eastAsia="fi-FI"/>
                <w14:ligatures w14:val="standardContextual"/>
              </w:rPr>
              <w:tab/>
            </w:r>
            <w:r w:rsidR="003E3659" w:rsidRPr="00C81D16">
              <w:rPr>
                <w:rStyle w:val="Hyperlinkki"/>
              </w:rPr>
              <w:t>Second Level Heading (Heading 2)</w:t>
            </w:r>
            <w:r w:rsidR="003E3659" w:rsidRPr="00C81D16">
              <w:rPr>
                <w:webHidden/>
              </w:rPr>
              <w:tab/>
            </w:r>
            <w:r w:rsidR="003E3659" w:rsidRPr="00C81D16">
              <w:rPr>
                <w:webHidden/>
              </w:rPr>
              <w:fldChar w:fldCharType="begin"/>
            </w:r>
            <w:r w:rsidR="003E3659" w:rsidRPr="00C81D16">
              <w:rPr>
                <w:webHidden/>
              </w:rPr>
              <w:instrText xml:space="preserve"> PAGEREF _Toc176163130 \h </w:instrText>
            </w:r>
            <w:r w:rsidR="003E3659" w:rsidRPr="00C81D16">
              <w:rPr>
                <w:webHidden/>
              </w:rPr>
            </w:r>
            <w:r w:rsidR="003E3659" w:rsidRPr="00C81D16">
              <w:rPr>
                <w:webHidden/>
              </w:rPr>
              <w:fldChar w:fldCharType="separate"/>
            </w:r>
            <w:r w:rsidR="003E3659" w:rsidRPr="00C81D16">
              <w:rPr>
                <w:webHidden/>
              </w:rPr>
              <w:t>1</w:t>
            </w:r>
            <w:r w:rsidR="003E3659" w:rsidRPr="00C81D16">
              <w:rPr>
                <w:webHidden/>
              </w:rPr>
              <w:fldChar w:fldCharType="end"/>
            </w:r>
          </w:hyperlink>
        </w:p>
        <w:p w14:paraId="2889EEF4" w14:textId="77777777" w:rsidR="003E3659" w:rsidRPr="00C81D16" w:rsidRDefault="00000000">
          <w:pPr>
            <w:pStyle w:val="Sisluet2"/>
            <w:rPr>
              <w:rFonts w:asciiTheme="minorHAnsi" w:eastAsiaTheme="minorEastAsia" w:hAnsiTheme="minorHAnsi" w:cstheme="minorBidi"/>
              <w:kern w:val="2"/>
              <w:szCs w:val="22"/>
              <w:lang w:eastAsia="fi-FI"/>
              <w14:ligatures w14:val="standardContextual"/>
            </w:rPr>
          </w:pPr>
          <w:hyperlink w:anchor="_Toc176163131" w:history="1">
            <w:r w:rsidR="003E3659" w:rsidRPr="00C81D16">
              <w:rPr>
                <w:rStyle w:val="Hyperlinkki"/>
              </w:rPr>
              <w:t>1.2</w:t>
            </w:r>
            <w:r w:rsidR="003E3659" w:rsidRPr="00C81D16">
              <w:rPr>
                <w:rFonts w:asciiTheme="minorHAnsi" w:eastAsiaTheme="minorEastAsia" w:hAnsiTheme="minorHAnsi" w:cstheme="minorBidi"/>
                <w:kern w:val="2"/>
                <w:szCs w:val="22"/>
                <w:lang w:eastAsia="fi-FI"/>
                <w14:ligatures w14:val="standardContextual"/>
              </w:rPr>
              <w:tab/>
            </w:r>
            <w:r w:rsidR="003E3659" w:rsidRPr="00C81D16">
              <w:rPr>
                <w:rStyle w:val="Hyperlinkki"/>
              </w:rPr>
              <w:t>Second Level Heading (Heading 2)</w:t>
            </w:r>
            <w:r w:rsidR="003E3659" w:rsidRPr="00C81D16">
              <w:rPr>
                <w:webHidden/>
              </w:rPr>
              <w:tab/>
            </w:r>
            <w:r w:rsidR="003E3659" w:rsidRPr="00C81D16">
              <w:rPr>
                <w:webHidden/>
              </w:rPr>
              <w:fldChar w:fldCharType="begin"/>
            </w:r>
            <w:r w:rsidR="003E3659" w:rsidRPr="00C81D16">
              <w:rPr>
                <w:webHidden/>
              </w:rPr>
              <w:instrText xml:space="preserve"> PAGEREF _Toc176163131 \h </w:instrText>
            </w:r>
            <w:r w:rsidR="003E3659" w:rsidRPr="00C81D16">
              <w:rPr>
                <w:webHidden/>
              </w:rPr>
            </w:r>
            <w:r w:rsidR="003E3659" w:rsidRPr="00C81D16">
              <w:rPr>
                <w:webHidden/>
              </w:rPr>
              <w:fldChar w:fldCharType="separate"/>
            </w:r>
            <w:r w:rsidR="003E3659" w:rsidRPr="00C81D16">
              <w:rPr>
                <w:webHidden/>
              </w:rPr>
              <w:t>1</w:t>
            </w:r>
            <w:r w:rsidR="003E3659" w:rsidRPr="00C81D16">
              <w:rPr>
                <w:webHidden/>
              </w:rPr>
              <w:fldChar w:fldCharType="end"/>
            </w:r>
          </w:hyperlink>
        </w:p>
        <w:p w14:paraId="4EA0C056" w14:textId="77777777" w:rsidR="003E3659" w:rsidRPr="00C81D16" w:rsidRDefault="00000000">
          <w:pPr>
            <w:pStyle w:val="Sisluet3"/>
            <w:rPr>
              <w:rFonts w:asciiTheme="minorHAnsi" w:eastAsiaTheme="minorEastAsia" w:hAnsiTheme="minorHAnsi" w:cstheme="minorBidi"/>
              <w:kern w:val="2"/>
              <w:szCs w:val="22"/>
              <w:lang w:eastAsia="fi-FI"/>
              <w14:ligatures w14:val="standardContextual"/>
            </w:rPr>
          </w:pPr>
          <w:hyperlink w:anchor="_Toc176163132" w:history="1">
            <w:r w:rsidR="003E3659" w:rsidRPr="00C81D16">
              <w:rPr>
                <w:rStyle w:val="Hyperlinkki"/>
              </w:rPr>
              <w:t>1.2.1</w:t>
            </w:r>
            <w:r w:rsidR="003E3659" w:rsidRPr="00C81D16">
              <w:rPr>
                <w:rFonts w:asciiTheme="minorHAnsi" w:eastAsiaTheme="minorEastAsia" w:hAnsiTheme="minorHAnsi" w:cstheme="minorBidi"/>
                <w:kern w:val="2"/>
                <w:szCs w:val="22"/>
                <w:lang w:eastAsia="fi-FI"/>
                <w14:ligatures w14:val="standardContextual"/>
              </w:rPr>
              <w:tab/>
            </w:r>
            <w:r w:rsidR="003E3659" w:rsidRPr="00C81D16">
              <w:rPr>
                <w:rStyle w:val="Hyperlinkki"/>
              </w:rPr>
              <w:t>Third Level Heading (Heading 3)</w:t>
            </w:r>
            <w:r w:rsidR="003E3659" w:rsidRPr="00C81D16">
              <w:rPr>
                <w:webHidden/>
              </w:rPr>
              <w:tab/>
            </w:r>
            <w:r w:rsidR="003E3659" w:rsidRPr="00C81D16">
              <w:rPr>
                <w:webHidden/>
              </w:rPr>
              <w:fldChar w:fldCharType="begin"/>
            </w:r>
            <w:r w:rsidR="003E3659" w:rsidRPr="00C81D16">
              <w:rPr>
                <w:webHidden/>
              </w:rPr>
              <w:instrText xml:space="preserve"> PAGEREF _Toc176163132 \h </w:instrText>
            </w:r>
            <w:r w:rsidR="003E3659" w:rsidRPr="00C81D16">
              <w:rPr>
                <w:webHidden/>
              </w:rPr>
            </w:r>
            <w:r w:rsidR="003E3659" w:rsidRPr="00C81D16">
              <w:rPr>
                <w:webHidden/>
              </w:rPr>
              <w:fldChar w:fldCharType="separate"/>
            </w:r>
            <w:r w:rsidR="003E3659" w:rsidRPr="00C81D16">
              <w:rPr>
                <w:webHidden/>
              </w:rPr>
              <w:t>1</w:t>
            </w:r>
            <w:r w:rsidR="003E3659" w:rsidRPr="00C81D16">
              <w:rPr>
                <w:webHidden/>
              </w:rPr>
              <w:fldChar w:fldCharType="end"/>
            </w:r>
          </w:hyperlink>
        </w:p>
        <w:p w14:paraId="07FF77D7" w14:textId="77777777" w:rsidR="003E3659" w:rsidRPr="00C81D16" w:rsidRDefault="00000000">
          <w:pPr>
            <w:pStyle w:val="Sisluet3"/>
            <w:rPr>
              <w:rFonts w:asciiTheme="minorHAnsi" w:eastAsiaTheme="minorEastAsia" w:hAnsiTheme="minorHAnsi" w:cstheme="minorBidi"/>
              <w:kern w:val="2"/>
              <w:szCs w:val="22"/>
              <w:lang w:eastAsia="fi-FI"/>
              <w14:ligatures w14:val="standardContextual"/>
            </w:rPr>
          </w:pPr>
          <w:hyperlink w:anchor="_Toc176163133" w:history="1">
            <w:r w:rsidR="003E3659" w:rsidRPr="00C81D16">
              <w:rPr>
                <w:rStyle w:val="Hyperlinkki"/>
              </w:rPr>
              <w:t>1.2.2</w:t>
            </w:r>
            <w:r w:rsidR="003E3659" w:rsidRPr="00C81D16">
              <w:rPr>
                <w:rFonts w:asciiTheme="minorHAnsi" w:eastAsiaTheme="minorEastAsia" w:hAnsiTheme="minorHAnsi" w:cstheme="minorBidi"/>
                <w:kern w:val="2"/>
                <w:szCs w:val="22"/>
                <w:lang w:eastAsia="fi-FI"/>
                <w14:ligatures w14:val="standardContextual"/>
              </w:rPr>
              <w:tab/>
            </w:r>
            <w:r w:rsidR="003E3659" w:rsidRPr="00C81D16">
              <w:rPr>
                <w:rStyle w:val="Hyperlinkki"/>
              </w:rPr>
              <w:t>Third Level Heading (Heading 3)</w:t>
            </w:r>
            <w:r w:rsidR="003E3659" w:rsidRPr="00C81D16">
              <w:rPr>
                <w:webHidden/>
              </w:rPr>
              <w:tab/>
            </w:r>
            <w:r w:rsidR="003E3659" w:rsidRPr="00C81D16">
              <w:rPr>
                <w:webHidden/>
              </w:rPr>
              <w:fldChar w:fldCharType="begin"/>
            </w:r>
            <w:r w:rsidR="003E3659" w:rsidRPr="00C81D16">
              <w:rPr>
                <w:webHidden/>
              </w:rPr>
              <w:instrText xml:space="preserve"> PAGEREF _Toc176163133 \h </w:instrText>
            </w:r>
            <w:r w:rsidR="003E3659" w:rsidRPr="00C81D16">
              <w:rPr>
                <w:webHidden/>
              </w:rPr>
            </w:r>
            <w:r w:rsidR="003E3659" w:rsidRPr="00C81D16">
              <w:rPr>
                <w:webHidden/>
              </w:rPr>
              <w:fldChar w:fldCharType="separate"/>
            </w:r>
            <w:r w:rsidR="003E3659" w:rsidRPr="00C81D16">
              <w:rPr>
                <w:webHidden/>
              </w:rPr>
              <w:t>2</w:t>
            </w:r>
            <w:r w:rsidR="003E3659" w:rsidRPr="00C81D16">
              <w:rPr>
                <w:webHidden/>
              </w:rPr>
              <w:fldChar w:fldCharType="end"/>
            </w:r>
          </w:hyperlink>
        </w:p>
        <w:p w14:paraId="6EA5295A" w14:textId="77777777" w:rsidR="003E3659" w:rsidRPr="00C81D16" w:rsidRDefault="00000000">
          <w:pPr>
            <w:pStyle w:val="Sisluet1"/>
            <w:rPr>
              <w:rFonts w:asciiTheme="minorHAnsi" w:eastAsiaTheme="minorEastAsia" w:hAnsiTheme="minorHAnsi" w:cstheme="minorBidi"/>
              <w:kern w:val="2"/>
              <w:szCs w:val="22"/>
              <w:lang w:eastAsia="fi-FI"/>
              <w14:ligatures w14:val="standardContextual"/>
            </w:rPr>
          </w:pPr>
          <w:hyperlink w:anchor="_Toc176163134" w:history="1">
            <w:r w:rsidR="003E3659" w:rsidRPr="00C81D16">
              <w:rPr>
                <w:rStyle w:val="Hyperlinkki"/>
              </w:rPr>
              <w:t>2</w:t>
            </w:r>
            <w:r w:rsidR="003E3659" w:rsidRPr="00C81D16">
              <w:rPr>
                <w:rFonts w:asciiTheme="minorHAnsi" w:eastAsiaTheme="minorEastAsia" w:hAnsiTheme="minorHAnsi" w:cstheme="minorBidi"/>
                <w:kern w:val="2"/>
                <w:szCs w:val="22"/>
                <w:lang w:eastAsia="fi-FI"/>
                <w14:ligatures w14:val="standardContextual"/>
              </w:rPr>
              <w:tab/>
            </w:r>
            <w:r w:rsidR="003E3659" w:rsidRPr="00C81D16">
              <w:rPr>
                <w:rStyle w:val="Hyperlinkki"/>
              </w:rPr>
              <w:t>First Level Heading (Heading 1)</w:t>
            </w:r>
            <w:r w:rsidR="003E3659" w:rsidRPr="00C81D16">
              <w:rPr>
                <w:webHidden/>
              </w:rPr>
              <w:tab/>
            </w:r>
            <w:r w:rsidR="003E3659" w:rsidRPr="00C81D16">
              <w:rPr>
                <w:webHidden/>
              </w:rPr>
              <w:fldChar w:fldCharType="begin"/>
            </w:r>
            <w:r w:rsidR="003E3659" w:rsidRPr="00C81D16">
              <w:rPr>
                <w:webHidden/>
              </w:rPr>
              <w:instrText xml:space="preserve"> PAGEREF _Toc176163134 \h </w:instrText>
            </w:r>
            <w:r w:rsidR="003E3659" w:rsidRPr="00C81D16">
              <w:rPr>
                <w:webHidden/>
              </w:rPr>
            </w:r>
            <w:r w:rsidR="003E3659" w:rsidRPr="00C81D16">
              <w:rPr>
                <w:webHidden/>
              </w:rPr>
              <w:fldChar w:fldCharType="separate"/>
            </w:r>
            <w:r w:rsidR="003E3659" w:rsidRPr="00C81D16">
              <w:rPr>
                <w:webHidden/>
              </w:rPr>
              <w:t>2</w:t>
            </w:r>
            <w:r w:rsidR="003E3659" w:rsidRPr="00C81D16">
              <w:rPr>
                <w:webHidden/>
              </w:rPr>
              <w:fldChar w:fldCharType="end"/>
            </w:r>
          </w:hyperlink>
        </w:p>
        <w:p w14:paraId="51304F04" w14:textId="77777777" w:rsidR="003E3659" w:rsidRPr="00C81D16" w:rsidRDefault="00000000">
          <w:pPr>
            <w:pStyle w:val="Sisluet1"/>
            <w:rPr>
              <w:rFonts w:asciiTheme="minorHAnsi" w:eastAsiaTheme="minorEastAsia" w:hAnsiTheme="minorHAnsi" w:cstheme="minorBidi"/>
              <w:kern w:val="2"/>
              <w:szCs w:val="22"/>
              <w:lang w:eastAsia="fi-FI"/>
              <w14:ligatures w14:val="standardContextual"/>
            </w:rPr>
          </w:pPr>
          <w:hyperlink w:anchor="_Toc176163135" w:history="1">
            <w:r w:rsidR="003E3659" w:rsidRPr="00C81D16">
              <w:rPr>
                <w:rStyle w:val="Hyperlinkki"/>
              </w:rPr>
              <w:t>References</w:t>
            </w:r>
            <w:r w:rsidR="003E3659" w:rsidRPr="00C81D16">
              <w:rPr>
                <w:webHidden/>
              </w:rPr>
              <w:tab/>
            </w:r>
            <w:r w:rsidR="003E3659" w:rsidRPr="00C81D16">
              <w:rPr>
                <w:webHidden/>
              </w:rPr>
              <w:fldChar w:fldCharType="begin"/>
            </w:r>
            <w:r w:rsidR="003E3659" w:rsidRPr="00C81D16">
              <w:rPr>
                <w:webHidden/>
              </w:rPr>
              <w:instrText xml:space="preserve"> PAGEREF _Toc176163135 \h </w:instrText>
            </w:r>
            <w:r w:rsidR="003E3659" w:rsidRPr="00C81D16">
              <w:rPr>
                <w:webHidden/>
              </w:rPr>
            </w:r>
            <w:r w:rsidR="003E3659" w:rsidRPr="00C81D16">
              <w:rPr>
                <w:webHidden/>
              </w:rPr>
              <w:fldChar w:fldCharType="separate"/>
            </w:r>
            <w:r w:rsidR="003E3659" w:rsidRPr="00C81D16">
              <w:rPr>
                <w:webHidden/>
              </w:rPr>
              <w:t>4</w:t>
            </w:r>
            <w:r w:rsidR="003E3659" w:rsidRPr="00C81D16">
              <w:rPr>
                <w:webHidden/>
              </w:rPr>
              <w:fldChar w:fldCharType="end"/>
            </w:r>
          </w:hyperlink>
        </w:p>
        <w:p w14:paraId="455426E4" w14:textId="77777777" w:rsidR="00253754" w:rsidRPr="00C81D16" w:rsidRDefault="002835C6">
          <w:pPr>
            <w:pStyle w:val="Sisluet1"/>
          </w:pPr>
          <w:r w:rsidRPr="00C81D16">
            <w:fldChar w:fldCharType="end"/>
          </w:r>
        </w:p>
      </w:sdtContent>
    </w:sdt>
    <w:p w14:paraId="4864DBE2" w14:textId="77777777" w:rsidR="001155D5" w:rsidRPr="00C81D16" w:rsidRDefault="001155D5" w:rsidP="00CE4131">
      <w:pPr>
        <w:pStyle w:val="InfoText"/>
      </w:pPr>
      <w:r w:rsidRPr="00C81D16">
        <w:t>The table of contents is automatically generated</w:t>
      </w:r>
      <w:r w:rsidR="0004027C" w:rsidRPr="00C81D16">
        <w:t xml:space="preserve"> once</w:t>
      </w:r>
      <w:r w:rsidRPr="00C81D16">
        <w:t xml:space="preserve"> you apply the </w:t>
      </w:r>
      <w:r w:rsidR="00A83E0C" w:rsidRPr="00C81D16">
        <w:t>Heading paragraph styles</w:t>
      </w:r>
      <w:r w:rsidR="00B03D17">
        <w:t xml:space="preserve"> and update TOC.</w:t>
      </w:r>
      <w:r w:rsidR="00A83E0C" w:rsidRPr="00C81D16">
        <w:t xml:space="preserve"> </w:t>
      </w:r>
      <w:r w:rsidR="00454A1C" w:rsidRPr="00C81D16">
        <w:t>Delet</w:t>
      </w:r>
      <w:r w:rsidRPr="00C81D16">
        <w:t xml:space="preserve">e this </w:t>
      </w:r>
      <w:r w:rsidR="00385501">
        <w:t>s</w:t>
      </w:r>
      <w:r w:rsidR="00CD0702" w:rsidRPr="00C81D16">
        <w:t>ample</w:t>
      </w:r>
      <w:r w:rsidR="000E1507" w:rsidRPr="00C81D16">
        <w:t xml:space="preserve"> </w:t>
      </w:r>
      <w:r w:rsidRPr="00C81D16">
        <w:t>text.</w:t>
      </w:r>
    </w:p>
    <w:p w14:paraId="60544BE2" w14:textId="77777777" w:rsidR="00033829" w:rsidRPr="00C81D16" w:rsidRDefault="0075347E" w:rsidP="00C84EF0">
      <w:pPr>
        <w:pStyle w:val="Sisllysluettelonotsikko"/>
      </w:pPr>
      <w:r w:rsidRPr="00C81D16">
        <w:t>Figures</w:t>
      </w:r>
    </w:p>
    <w:p w14:paraId="1CF014B1" w14:textId="77777777" w:rsidR="00481855" w:rsidRDefault="00033829">
      <w:pPr>
        <w:pStyle w:val="Kuvaotsikkoluettelo"/>
        <w:rPr>
          <w:rFonts w:asciiTheme="minorHAnsi" w:eastAsiaTheme="minorEastAsia" w:hAnsiTheme="minorHAnsi" w:cstheme="minorBidi"/>
          <w:noProof/>
          <w:kern w:val="2"/>
          <w:szCs w:val="22"/>
          <w:lang w:val="fi-FI" w:eastAsia="fi-FI"/>
          <w14:ligatures w14:val="standardContextual"/>
        </w:rPr>
      </w:pPr>
      <w:r w:rsidRPr="00C81D16">
        <w:rPr>
          <w:lang w:eastAsia="fi-FI"/>
        </w:rPr>
        <w:fldChar w:fldCharType="begin"/>
      </w:r>
      <w:r w:rsidRPr="00C81D16">
        <w:rPr>
          <w:lang w:eastAsia="fi-FI"/>
        </w:rPr>
        <w:instrText xml:space="preserve"> TOC \h \z \c "Kuva" </w:instrText>
      </w:r>
      <w:r w:rsidRPr="00C81D16">
        <w:rPr>
          <w:lang w:eastAsia="fi-FI"/>
        </w:rPr>
        <w:fldChar w:fldCharType="separate"/>
      </w:r>
      <w:hyperlink w:anchor="_Toc178172003" w:history="1">
        <w:r w:rsidR="00481855" w:rsidRPr="00A833C7">
          <w:rPr>
            <w:rStyle w:val="Hyperlinkki"/>
            <w:noProof/>
          </w:rPr>
          <w:t xml:space="preserve">Figure 1. The logo of the Wihi system </w:t>
        </w:r>
        <w:r w:rsidR="00481855" w:rsidRPr="00A833C7">
          <w:rPr>
            <w:rStyle w:val="Hyperlinkki"/>
            <w:noProof/>
            <w:lang w:val="fi-FI"/>
          </w:rPr>
          <w:t>(Eduix, n.d.)</w:t>
        </w:r>
        <w:r w:rsidR="00481855">
          <w:rPr>
            <w:noProof/>
            <w:webHidden/>
          </w:rPr>
          <w:tab/>
        </w:r>
        <w:r w:rsidR="00481855">
          <w:rPr>
            <w:noProof/>
            <w:webHidden/>
          </w:rPr>
          <w:fldChar w:fldCharType="begin"/>
        </w:r>
        <w:r w:rsidR="00481855">
          <w:rPr>
            <w:noProof/>
            <w:webHidden/>
          </w:rPr>
          <w:instrText xml:space="preserve"> PAGEREF _Toc178172003 \h </w:instrText>
        </w:r>
        <w:r w:rsidR="00481855">
          <w:rPr>
            <w:noProof/>
            <w:webHidden/>
          </w:rPr>
        </w:r>
        <w:r w:rsidR="00481855">
          <w:rPr>
            <w:noProof/>
            <w:webHidden/>
          </w:rPr>
          <w:fldChar w:fldCharType="separate"/>
        </w:r>
        <w:r w:rsidR="00481855">
          <w:rPr>
            <w:noProof/>
            <w:webHidden/>
          </w:rPr>
          <w:t>2</w:t>
        </w:r>
        <w:r w:rsidR="00481855">
          <w:rPr>
            <w:noProof/>
            <w:webHidden/>
          </w:rPr>
          <w:fldChar w:fldCharType="end"/>
        </w:r>
      </w:hyperlink>
    </w:p>
    <w:p w14:paraId="415679E1" w14:textId="77777777" w:rsidR="00C93FC4" w:rsidRPr="00C81D16" w:rsidRDefault="00033829" w:rsidP="00C93FC4">
      <w:pPr>
        <w:pStyle w:val="Kuvaotsikkoluettelo"/>
        <w:rPr>
          <w:lang w:eastAsia="fi-FI"/>
        </w:rPr>
      </w:pPr>
      <w:r w:rsidRPr="00C81D16">
        <w:rPr>
          <w:lang w:eastAsia="fi-FI"/>
        </w:rPr>
        <w:fldChar w:fldCharType="end"/>
      </w:r>
    </w:p>
    <w:p w14:paraId="2D8E93B1" w14:textId="77777777" w:rsidR="00481855" w:rsidRDefault="00C93FC4" w:rsidP="00C93FC4">
      <w:pPr>
        <w:pStyle w:val="Sisllysluettelonotsikko"/>
        <w:rPr>
          <w:noProof/>
        </w:rPr>
      </w:pPr>
      <w:r w:rsidRPr="00C81D16">
        <w:t>T</w:t>
      </w:r>
      <w:r w:rsidR="0075347E" w:rsidRPr="00C81D16">
        <w:t>ables</w:t>
      </w:r>
      <w:bookmarkStart w:id="3" w:name="_Hlk175747444"/>
      <w:r w:rsidR="00F768EE" w:rsidRPr="00C81D16">
        <w:fldChar w:fldCharType="begin"/>
      </w:r>
      <w:r w:rsidR="00F768EE" w:rsidRPr="00C81D16">
        <w:instrText xml:space="preserve"> TOC \h \z \c "Taulukko" </w:instrText>
      </w:r>
      <w:r w:rsidR="00F768EE" w:rsidRPr="00C81D16">
        <w:fldChar w:fldCharType="separate"/>
      </w:r>
    </w:p>
    <w:p w14:paraId="51C4B6CE" w14:textId="77777777" w:rsidR="00481855" w:rsidRDefault="00000000">
      <w:pPr>
        <w:pStyle w:val="Kuvaotsikkoluettelo"/>
        <w:rPr>
          <w:rFonts w:asciiTheme="minorHAnsi" w:eastAsiaTheme="minorEastAsia" w:hAnsiTheme="minorHAnsi" w:cstheme="minorBidi"/>
          <w:noProof/>
          <w:kern w:val="2"/>
          <w:szCs w:val="22"/>
          <w:lang w:val="fi-FI" w:eastAsia="fi-FI"/>
          <w14:ligatures w14:val="standardContextual"/>
        </w:rPr>
      </w:pPr>
      <w:hyperlink w:anchor="_Toc178172009" w:history="1">
        <w:r w:rsidR="00481855" w:rsidRPr="00261DBE">
          <w:rPr>
            <w:rStyle w:val="Hyperlinkki"/>
            <w:noProof/>
          </w:rPr>
          <w:t xml:space="preserve">Table 1. The effect of the thickness of ice on timber transport </w:t>
        </w:r>
        <w:r w:rsidR="00481855" w:rsidRPr="00261DBE">
          <w:rPr>
            <w:rStyle w:val="Hyperlinkki"/>
            <w:noProof/>
            <w:lang w:val="fi-FI"/>
          </w:rPr>
          <w:t>(Centre for Occupational Safety, n.d.)</w:t>
        </w:r>
        <w:r w:rsidR="00481855">
          <w:rPr>
            <w:noProof/>
            <w:webHidden/>
          </w:rPr>
          <w:tab/>
        </w:r>
        <w:r w:rsidR="00481855">
          <w:rPr>
            <w:noProof/>
            <w:webHidden/>
          </w:rPr>
          <w:fldChar w:fldCharType="begin"/>
        </w:r>
        <w:r w:rsidR="00481855">
          <w:rPr>
            <w:noProof/>
            <w:webHidden/>
          </w:rPr>
          <w:instrText xml:space="preserve"> PAGEREF _Toc178172009 \h </w:instrText>
        </w:r>
        <w:r w:rsidR="00481855">
          <w:rPr>
            <w:noProof/>
            <w:webHidden/>
          </w:rPr>
        </w:r>
        <w:r w:rsidR="00481855">
          <w:rPr>
            <w:noProof/>
            <w:webHidden/>
          </w:rPr>
          <w:fldChar w:fldCharType="separate"/>
        </w:r>
        <w:r w:rsidR="00481855">
          <w:rPr>
            <w:noProof/>
            <w:webHidden/>
          </w:rPr>
          <w:t>3</w:t>
        </w:r>
        <w:r w:rsidR="00481855">
          <w:rPr>
            <w:noProof/>
            <w:webHidden/>
          </w:rPr>
          <w:fldChar w:fldCharType="end"/>
        </w:r>
      </w:hyperlink>
    </w:p>
    <w:p w14:paraId="02A5DDF2" w14:textId="77777777" w:rsidR="00C93FC4" w:rsidRPr="00C81D16" w:rsidRDefault="00F768EE">
      <w:pPr>
        <w:pStyle w:val="Sisluet1"/>
        <w:rPr>
          <w:lang w:eastAsia="fi-FI"/>
        </w:rPr>
      </w:pPr>
      <w:r w:rsidRPr="00C81D16">
        <w:rPr>
          <w:lang w:eastAsia="fi-FI"/>
        </w:rPr>
        <w:fldChar w:fldCharType="end"/>
      </w:r>
      <w:bookmarkEnd w:id="3"/>
    </w:p>
    <w:p w14:paraId="30404FFA" w14:textId="77777777" w:rsidR="00B03D17" w:rsidRDefault="00A83E0C" w:rsidP="00C93FC4">
      <w:pPr>
        <w:pStyle w:val="Sisllysluettelonotsikko"/>
        <w:rPr>
          <w:noProof/>
        </w:rPr>
      </w:pPr>
      <w:r w:rsidRPr="00C81D16">
        <w:t>Equations</w:t>
      </w:r>
      <w:r w:rsidR="00F768EE" w:rsidRPr="00C81D16">
        <w:fldChar w:fldCharType="begin"/>
      </w:r>
      <w:r w:rsidR="00F768EE" w:rsidRPr="00C81D16">
        <w:instrText xml:space="preserve"> TOC \h \z \c "Kaava" </w:instrText>
      </w:r>
      <w:r w:rsidR="00F768EE" w:rsidRPr="00C81D16">
        <w:fldChar w:fldCharType="separate"/>
      </w:r>
    </w:p>
    <w:p w14:paraId="2E48F31B" w14:textId="77777777" w:rsidR="00B03D17" w:rsidRDefault="00000000">
      <w:pPr>
        <w:pStyle w:val="Kuvaotsikkoluettelo"/>
        <w:rPr>
          <w:rFonts w:asciiTheme="minorHAnsi" w:eastAsiaTheme="minorEastAsia" w:hAnsiTheme="minorHAnsi" w:cstheme="minorBidi"/>
          <w:noProof/>
          <w:kern w:val="2"/>
          <w:szCs w:val="22"/>
          <w:lang w:val="fi-FI" w:eastAsia="fi-FI"/>
          <w14:ligatures w14:val="standardContextual"/>
        </w:rPr>
      </w:pPr>
      <w:hyperlink w:anchor="_Toc178144583" w:history="1">
        <w:r w:rsidR="00B03D17" w:rsidRPr="00B12F53">
          <w:rPr>
            <w:rStyle w:val="Hyperlinkki"/>
            <w:noProof/>
          </w:rPr>
          <w:t>Equation 1. The equation derived from the theory of relativity.</w:t>
        </w:r>
        <w:r w:rsidR="00B03D17">
          <w:rPr>
            <w:noProof/>
            <w:webHidden/>
          </w:rPr>
          <w:tab/>
        </w:r>
        <w:r w:rsidR="00B03D17">
          <w:rPr>
            <w:noProof/>
            <w:webHidden/>
          </w:rPr>
          <w:fldChar w:fldCharType="begin"/>
        </w:r>
        <w:r w:rsidR="00B03D17">
          <w:rPr>
            <w:noProof/>
            <w:webHidden/>
          </w:rPr>
          <w:instrText xml:space="preserve"> PAGEREF _Toc178144583 \h </w:instrText>
        </w:r>
        <w:r w:rsidR="00B03D17">
          <w:rPr>
            <w:noProof/>
            <w:webHidden/>
          </w:rPr>
        </w:r>
        <w:r w:rsidR="00B03D17">
          <w:rPr>
            <w:noProof/>
            <w:webHidden/>
          </w:rPr>
          <w:fldChar w:fldCharType="separate"/>
        </w:r>
        <w:r w:rsidR="00B03D17">
          <w:rPr>
            <w:noProof/>
            <w:webHidden/>
          </w:rPr>
          <w:t>3</w:t>
        </w:r>
        <w:r w:rsidR="00B03D17">
          <w:rPr>
            <w:noProof/>
            <w:webHidden/>
          </w:rPr>
          <w:fldChar w:fldCharType="end"/>
        </w:r>
      </w:hyperlink>
    </w:p>
    <w:p w14:paraId="3FA30FA7" w14:textId="77777777" w:rsidR="00033829" w:rsidRPr="00C81D16" w:rsidRDefault="00F768EE" w:rsidP="00631E42">
      <w:pPr>
        <w:pStyle w:val="Sisluet1"/>
        <w:tabs>
          <w:tab w:val="clear" w:pos="426"/>
          <w:tab w:val="left" w:pos="0"/>
        </w:tabs>
        <w:ind w:left="0" w:firstLine="0"/>
        <w:rPr>
          <w:rFonts w:cs="Calibri"/>
          <w:color w:val="000000"/>
          <w:shd w:val="clear" w:color="auto" w:fill="FFFFFF"/>
        </w:rPr>
      </w:pPr>
      <w:r w:rsidRPr="00C81D16">
        <w:rPr>
          <w:lang w:eastAsia="fi-FI"/>
        </w:rPr>
        <w:fldChar w:fldCharType="end"/>
      </w:r>
      <w:r w:rsidR="00A83E0C" w:rsidRPr="00C81D16">
        <w:rPr>
          <w:lang w:eastAsia="fi-FI"/>
        </w:rPr>
        <w:t xml:space="preserve"> </w:t>
      </w:r>
    </w:p>
    <w:p w14:paraId="6D9C4006" w14:textId="77777777" w:rsidR="002F43DC" w:rsidRPr="00C81D16" w:rsidRDefault="00A83E0C" w:rsidP="00C84EF0">
      <w:pPr>
        <w:pStyle w:val="Sisllysluettelonotsikko"/>
        <w:rPr>
          <w:szCs w:val="28"/>
        </w:rPr>
      </w:pPr>
      <w:r w:rsidRPr="00C81D16">
        <w:t>Appendices</w:t>
      </w:r>
    </w:p>
    <w:p w14:paraId="1E511587" w14:textId="77777777" w:rsidR="00BB17C9" w:rsidRPr="00C81D16" w:rsidRDefault="00A83E0C" w:rsidP="0091710D">
      <w:pPr>
        <w:pStyle w:val="ListofAppendices"/>
      </w:pPr>
      <w:r w:rsidRPr="00C81D16">
        <w:t>Appendix</w:t>
      </w:r>
      <w:r w:rsidR="00BB17C9" w:rsidRPr="00C81D16">
        <w:t xml:space="preserve"> 1</w:t>
      </w:r>
      <w:r w:rsidR="00063ED6" w:rsidRPr="00C81D16">
        <w:t>.</w:t>
      </w:r>
      <w:r w:rsidR="00BB17C9" w:rsidRPr="00C81D16">
        <w:tab/>
      </w:r>
      <w:r w:rsidRPr="00C81D16">
        <w:t>Name of the appendix</w:t>
      </w:r>
    </w:p>
    <w:p w14:paraId="27B38C86" w14:textId="77777777" w:rsidR="007D0D2F" w:rsidRPr="00C81D16" w:rsidRDefault="00A83E0C" w:rsidP="004C4B78">
      <w:pPr>
        <w:pStyle w:val="ListofAppendices"/>
      </w:pPr>
      <w:r w:rsidRPr="00C81D16">
        <w:t>Appendix</w:t>
      </w:r>
      <w:r w:rsidR="000373FA" w:rsidRPr="00C81D16">
        <w:t xml:space="preserve"> 2</w:t>
      </w:r>
      <w:r w:rsidR="00063ED6" w:rsidRPr="00C81D16">
        <w:t>.</w:t>
      </w:r>
      <w:r w:rsidR="000373FA" w:rsidRPr="00C81D16">
        <w:tab/>
      </w:r>
      <w:r w:rsidRPr="00C81D16">
        <w:t>Name of the appendix</w:t>
      </w:r>
    </w:p>
    <w:p w14:paraId="2E22B82A" w14:textId="77777777" w:rsidR="00B84848" w:rsidRPr="00C81D16" w:rsidRDefault="00697D6B" w:rsidP="00CE4131">
      <w:pPr>
        <w:pStyle w:val="InfoText"/>
      </w:pPr>
      <w:r>
        <w:t>D</w:t>
      </w:r>
      <w:r w:rsidR="00454A1C" w:rsidRPr="00C81D16">
        <w:t xml:space="preserve">elete </w:t>
      </w:r>
      <w:r w:rsidR="00A83E0C" w:rsidRPr="00C81D16">
        <w:t>heading</w:t>
      </w:r>
      <w:r w:rsidR="00C72D73" w:rsidRPr="00C81D16">
        <w:t>s</w:t>
      </w:r>
      <w:r w:rsidR="00A83E0C" w:rsidRPr="00C81D16">
        <w:t xml:space="preserve"> </w:t>
      </w:r>
      <w:r w:rsidR="00737F83">
        <w:t>(</w:t>
      </w:r>
      <w:r w:rsidR="00C72D73" w:rsidRPr="00C81D16">
        <w:t>Figures</w:t>
      </w:r>
      <w:r w:rsidR="00A83E0C" w:rsidRPr="00C81D16">
        <w:t xml:space="preserve">, </w:t>
      </w:r>
      <w:r w:rsidR="00C15615" w:rsidRPr="00C81D16">
        <w:t>T</w:t>
      </w:r>
      <w:r w:rsidR="00957259" w:rsidRPr="00C81D16">
        <w:t>a</w:t>
      </w:r>
      <w:r w:rsidR="00A83E0C" w:rsidRPr="00C81D16">
        <w:t>bles</w:t>
      </w:r>
      <w:r w:rsidR="00737F83">
        <w:t>,</w:t>
      </w:r>
      <w:r w:rsidR="00A83E0C" w:rsidRPr="00C81D16">
        <w:t xml:space="preserve"> </w:t>
      </w:r>
      <w:r w:rsidR="00C15615" w:rsidRPr="00C81D16">
        <w:t>Eq</w:t>
      </w:r>
      <w:r w:rsidR="00C72D73" w:rsidRPr="00C81D16">
        <w:t>uations</w:t>
      </w:r>
      <w:r w:rsidR="00A83E0C" w:rsidRPr="00C81D16">
        <w:t xml:space="preserve"> </w:t>
      </w:r>
      <w:r w:rsidR="00481855">
        <w:t>and</w:t>
      </w:r>
      <w:r w:rsidR="00A83E0C" w:rsidRPr="00C81D16">
        <w:t xml:space="preserve"> Appendices</w:t>
      </w:r>
      <w:r w:rsidR="00737F83">
        <w:t>)</w:t>
      </w:r>
      <w:r w:rsidR="00A83E0C" w:rsidRPr="00C81D16">
        <w:t xml:space="preserve"> if they do</w:t>
      </w:r>
      <w:r w:rsidR="00760C68" w:rsidRPr="00C81D16">
        <w:t xml:space="preserve"> not have any</w:t>
      </w:r>
      <w:r w:rsidR="00A83E0C" w:rsidRPr="00C81D16">
        <w:t xml:space="preserve"> content. </w:t>
      </w:r>
      <w:r w:rsidR="00454A1C" w:rsidRPr="00C81D16">
        <w:t>Delet</w:t>
      </w:r>
      <w:r w:rsidR="00A83E0C" w:rsidRPr="00C81D16">
        <w:t>e</w:t>
      </w:r>
      <w:r w:rsidR="00737F83">
        <w:t xml:space="preserve"> examples</w:t>
      </w:r>
      <w:r w:rsidR="00A83E0C" w:rsidRPr="00C81D16">
        <w:t xml:space="preserve"> </w:t>
      </w:r>
      <w:r w:rsidR="00737F83">
        <w:t xml:space="preserve">and </w:t>
      </w:r>
      <w:r w:rsidR="00A83E0C" w:rsidRPr="00C81D16">
        <w:t xml:space="preserve">this </w:t>
      </w:r>
      <w:r w:rsidR="00737F83">
        <w:t xml:space="preserve">sample </w:t>
      </w:r>
      <w:r w:rsidR="00A83E0C" w:rsidRPr="00C81D16">
        <w:t>text.</w:t>
      </w:r>
    </w:p>
    <w:p w14:paraId="04FFE1AD" w14:textId="77777777" w:rsidR="00E362F5" w:rsidRPr="00C81D16" w:rsidRDefault="00E362F5" w:rsidP="0091710D"/>
    <w:p w14:paraId="67816916" w14:textId="77777777" w:rsidR="00FF7A3E" w:rsidRPr="00C81D16" w:rsidRDefault="00FF7A3E" w:rsidP="0091710D">
      <w:pPr>
        <w:sectPr w:rsidR="00FF7A3E" w:rsidRPr="00C81D16" w:rsidSect="005E0C7B">
          <w:headerReference w:type="default" r:id="rId14"/>
          <w:pgSz w:w="11906" w:h="16838"/>
          <w:pgMar w:top="1417" w:right="567" w:bottom="1134" w:left="1134" w:header="567" w:footer="567" w:gutter="0"/>
          <w:pgNumType w:start="1"/>
          <w:cols w:space="708"/>
          <w:docGrid w:linePitch="360"/>
        </w:sectPr>
      </w:pPr>
    </w:p>
    <w:p w14:paraId="6AA95685" w14:textId="77777777" w:rsidR="003C46D8" w:rsidRPr="00C81D16" w:rsidRDefault="00FE0EEF" w:rsidP="0091710D">
      <w:pPr>
        <w:pStyle w:val="Otsikko1"/>
      </w:pPr>
      <w:bookmarkStart w:id="4" w:name="_Toc295830000"/>
      <w:bookmarkStart w:id="5" w:name="_Toc176163129"/>
      <w:bookmarkEnd w:id="4"/>
      <w:r w:rsidRPr="00C81D16">
        <w:lastRenderedPageBreak/>
        <w:t xml:space="preserve">First </w:t>
      </w:r>
      <w:r w:rsidR="003E3659" w:rsidRPr="00C81D16">
        <w:t>Level H</w:t>
      </w:r>
      <w:r w:rsidRPr="00C81D16">
        <w:t>eading</w:t>
      </w:r>
      <w:r w:rsidR="007F7CC5" w:rsidRPr="00C81D16">
        <w:t xml:space="preserve"> (</w:t>
      </w:r>
      <w:r w:rsidR="00A83E0C" w:rsidRPr="00C81D16">
        <w:t>Heading</w:t>
      </w:r>
      <w:r w:rsidR="007F7CC5" w:rsidRPr="00C81D16">
        <w:t xml:space="preserve"> 1)</w:t>
      </w:r>
      <w:bookmarkEnd w:id="5"/>
    </w:p>
    <w:p w14:paraId="7D690ADF" w14:textId="77777777" w:rsidR="00C96FC4" w:rsidRPr="00C81D16" w:rsidRDefault="00084065" w:rsidP="00720113">
      <w:bookmarkStart w:id="6" w:name="_Toc295830002"/>
      <w:r w:rsidRPr="00C81D16">
        <w:t>T</w:t>
      </w:r>
      <w:r w:rsidR="00A83E0C" w:rsidRPr="00C81D16">
        <w:t xml:space="preserve">his is </w:t>
      </w:r>
      <w:r w:rsidR="00841EC1" w:rsidRPr="00C81D16">
        <w:t>a</w:t>
      </w:r>
      <w:r w:rsidR="00A83E0C" w:rsidRPr="00C81D16">
        <w:t xml:space="preserve"> </w:t>
      </w:r>
      <w:r w:rsidR="00002B64" w:rsidRPr="00C81D16">
        <w:t xml:space="preserve">layout </w:t>
      </w:r>
      <w:r w:rsidR="00A83E0C" w:rsidRPr="00C81D16">
        <w:t>template</w:t>
      </w:r>
      <w:r w:rsidR="00B27244" w:rsidRPr="00C81D16">
        <w:t xml:space="preserve"> for</w:t>
      </w:r>
      <w:r w:rsidR="00255476" w:rsidRPr="00C81D16">
        <w:t xml:space="preserve"> </w:t>
      </w:r>
      <w:r w:rsidR="00A83E0C" w:rsidRPr="00C81D16">
        <w:t>thesis report</w:t>
      </w:r>
      <w:r w:rsidR="00B27244" w:rsidRPr="00C81D16">
        <w:t>s</w:t>
      </w:r>
      <w:r w:rsidR="0027039E" w:rsidRPr="00C81D16">
        <w:t xml:space="preserve">, containing </w:t>
      </w:r>
      <w:r w:rsidR="00831396" w:rsidRPr="00C81D16">
        <w:t xml:space="preserve">predefined </w:t>
      </w:r>
      <w:r w:rsidR="00671FE6" w:rsidRPr="00C81D16">
        <w:t xml:space="preserve">margins, line spacing, </w:t>
      </w:r>
      <w:r w:rsidR="00B27244" w:rsidRPr="00C81D16">
        <w:t>hyphenation, border alignment, and paragraph styles (</w:t>
      </w:r>
      <w:r w:rsidR="00457857" w:rsidRPr="00C81D16">
        <w:t xml:space="preserve">Normal, </w:t>
      </w:r>
      <w:r w:rsidR="00ED0830" w:rsidRPr="00C81D16">
        <w:t>Perusteksti</w:t>
      </w:r>
      <w:r w:rsidR="006D30BB" w:rsidRPr="00C81D16">
        <w:t xml:space="preserve"> for the body</w:t>
      </w:r>
      <w:r w:rsidR="00ED0830" w:rsidRPr="00C81D16">
        <w:t>,</w:t>
      </w:r>
      <w:r w:rsidR="00B27244" w:rsidRPr="00C81D16">
        <w:t xml:space="preserve"> Heading 1, Heading 2, Heading 3, List </w:t>
      </w:r>
      <w:r w:rsidR="000B09C7" w:rsidRPr="00C81D16">
        <w:t>P</w:t>
      </w:r>
      <w:r w:rsidR="00B27244" w:rsidRPr="00C81D16">
        <w:t>aragraph</w:t>
      </w:r>
      <w:r w:rsidR="005E16DC">
        <w:t>,</w:t>
      </w:r>
      <w:r w:rsidR="00B27244" w:rsidRPr="00C81D16">
        <w:t xml:space="preserve"> etc.). The</w:t>
      </w:r>
      <w:r w:rsidR="003B7C41" w:rsidRPr="00C81D16">
        <w:t xml:space="preserve"> table of contents is pre</w:t>
      </w:r>
      <w:r w:rsidR="00831396" w:rsidRPr="00C81D16">
        <w:t>defined</w:t>
      </w:r>
      <w:r w:rsidR="003B7C41" w:rsidRPr="00C81D16">
        <w:t xml:space="preserve"> as well</w:t>
      </w:r>
      <w:r w:rsidR="005E16DC">
        <w:t xml:space="preserve"> and will be generated automatically</w:t>
      </w:r>
      <w:r w:rsidR="007C4B20" w:rsidRPr="00C81D16">
        <w:t xml:space="preserve"> if you use the heading styles correctly. </w:t>
      </w:r>
      <w:r w:rsidR="003B7C41" w:rsidRPr="00C81D16">
        <w:t xml:space="preserve">Do not change any of the settings or styles. </w:t>
      </w:r>
    </w:p>
    <w:p w14:paraId="41D3160E" w14:textId="77777777" w:rsidR="003B7C41" w:rsidRPr="00C81D16" w:rsidRDefault="007A0ABC" w:rsidP="00720113">
      <w:r w:rsidRPr="00C81D16">
        <w:t xml:space="preserve">Always use the desktop </w:t>
      </w:r>
      <w:r w:rsidR="00302690" w:rsidRPr="00C81D16">
        <w:t>version of</w:t>
      </w:r>
      <w:r w:rsidR="003C3B1B" w:rsidRPr="00C81D16">
        <w:t xml:space="preserve"> Microsoft</w:t>
      </w:r>
      <w:r w:rsidR="00302690" w:rsidRPr="00C81D16">
        <w:t xml:space="preserve"> Word</w:t>
      </w:r>
      <w:r w:rsidR="00380082" w:rsidRPr="00C81D16">
        <w:t xml:space="preserve">, for </w:t>
      </w:r>
      <w:r w:rsidR="003F7853" w:rsidRPr="00C81D16">
        <w:t xml:space="preserve">Word Online has fewer </w:t>
      </w:r>
      <w:r w:rsidR="00380082" w:rsidRPr="00C81D16">
        <w:t xml:space="preserve">formatting options </w:t>
      </w:r>
      <w:r w:rsidR="005E16DC">
        <w:t>than</w:t>
      </w:r>
      <w:r w:rsidR="00380082" w:rsidRPr="00C81D16">
        <w:t xml:space="preserve"> the desktop application. </w:t>
      </w:r>
      <w:r w:rsidR="005E16DC">
        <w:t>For example, the headings, tables of contents, and references</w:t>
      </w:r>
      <w:r w:rsidR="003B7C41" w:rsidRPr="00C81D16">
        <w:t xml:space="preserve"> work only in the desktop </w:t>
      </w:r>
      <w:r w:rsidR="003C3B1B" w:rsidRPr="00C81D16">
        <w:t>application</w:t>
      </w:r>
      <w:r w:rsidR="005917CD" w:rsidRPr="00C81D16">
        <w:t xml:space="preserve">. </w:t>
      </w:r>
    </w:p>
    <w:p w14:paraId="5A01F977" w14:textId="77777777" w:rsidR="00831396" w:rsidRPr="00C81D16" w:rsidRDefault="00831396" w:rsidP="00831396">
      <w:r w:rsidRPr="00C81D16">
        <w:t xml:space="preserve">You can find verbal instructions for using the thesis template from </w:t>
      </w:r>
      <w:hyperlink r:id="rId15" w:history="1">
        <w:r w:rsidRPr="00C81D16">
          <w:rPr>
            <w:rStyle w:val="Hyperlinkki"/>
          </w:rPr>
          <w:t>Instructions for Using HAMK Thesis Template</w:t>
        </w:r>
      </w:hyperlink>
      <w:r w:rsidRPr="00C81D16">
        <w:t>. In addition, Kaltura has video instructions for logged-in users. You can find the</w:t>
      </w:r>
      <w:r w:rsidR="00325CB8" w:rsidRPr="00C81D16">
        <w:t>m</w:t>
      </w:r>
      <w:r w:rsidRPr="00C81D16">
        <w:t xml:space="preserve"> in the menu Service Instructions &gt; Thesis Instructions. </w:t>
      </w:r>
    </w:p>
    <w:p w14:paraId="18CC3707" w14:textId="77777777" w:rsidR="000C5C7B" w:rsidRPr="00C81D16" w:rsidRDefault="00CD0702" w:rsidP="000C5C7B">
      <w:r w:rsidRPr="00C81D16">
        <w:t>There should not be any subheadings within the introduction.</w:t>
      </w:r>
      <w:r w:rsidR="00831396" w:rsidRPr="00C81D16">
        <w:t xml:space="preserve"> </w:t>
      </w:r>
    </w:p>
    <w:p w14:paraId="6D67D77D" w14:textId="77777777" w:rsidR="00732F30" w:rsidRPr="00C81D16" w:rsidRDefault="003E3659" w:rsidP="0091710D">
      <w:pPr>
        <w:pStyle w:val="Otsikko2"/>
      </w:pPr>
      <w:bookmarkStart w:id="7" w:name="_Toc176163130"/>
      <w:bookmarkEnd w:id="6"/>
      <w:r w:rsidRPr="00C81D16">
        <w:t>Second Level H</w:t>
      </w:r>
      <w:r w:rsidR="008A4DD1" w:rsidRPr="00C81D16">
        <w:t>eading</w:t>
      </w:r>
      <w:r w:rsidR="008423AA" w:rsidRPr="00C81D16">
        <w:t xml:space="preserve"> </w:t>
      </w:r>
      <w:r w:rsidR="00FE0EEF" w:rsidRPr="00C81D16">
        <w:t>(</w:t>
      </w:r>
      <w:r w:rsidR="008A4DD1" w:rsidRPr="00C81D16">
        <w:t>Heading</w:t>
      </w:r>
      <w:r w:rsidR="003509AD" w:rsidRPr="00C81D16">
        <w:t xml:space="preserve"> 2</w:t>
      </w:r>
      <w:r w:rsidR="00FE0EEF" w:rsidRPr="00C81D16">
        <w:t>)</w:t>
      </w:r>
      <w:bookmarkEnd w:id="7"/>
      <w:r w:rsidR="003509AD" w:rsidRPr="00C81D16">
        <w:t xml:space="preserve"> </w:t>
      </w:r>
    </w:p>
    <w:p w14:paraId="43C2CF58" w14:textId="77777777" w:rsidR="000D64DA" w:rsidRPr="00C81D16" w:rsidRDefault="008A4DD1" w:rsidP="00720113">
      <w:r w:rsidRPr="00C81D16">
        <w:t xml:space="preserve">This is </w:t>
      </w:r>
      <w:r w:rsidR="00385501">
        <w:t>sample</w:t>
      </w:r>
      <w:r w:rsidRPr="00C81D16">
        <w:t xml:space="preserve"> text. Replace the paragraphs with your own content. </w:t>
      </w:r>
    </w:p>
    <w:p w14:paraId="23994367" w14:textId="77777777" w:rsidR="008A4DD1" w:rsidRPr="00C81D16" w:rsidRDefault="008A4DD1" w:rsidP="00034029">
      <w:pPr>
        <w:pStyle w:val="Luettelokappale"/>
      </w:pPr>
      <w:r w:rsidRPr="00C81D16">
        <w:t xml:space="preserve">Please note that the space between paragraphs is automatically generated, so there is no need </w:t>
      </w:r>
      <w:r w:rsidR="00866AE7" w:rsidRPr="00C81D16">
        <w:t>for additional paragraph breaks.</w:t>
      </w:r>
    </w:p>
    <w:p w14:paraId="49BB977D" w14:textId="77777777" w:rsidR="00BD34D3" w:rsidRPr="00C81D16" w:rsidRDefault="008A4DD1" w:rsidP="008A4DD1">
      <w:pPr>
        <w:pStyle w:val="Otsikko2"/>
      </w:pPr>
      <w:bookmarkStart w:id="8" w:name="_Toc176163131"/>
      <w:r w:rsidRPr="00C81D16">
        <w:t xml:space="preserve">Second </w:t>
      </w:r>
      <w:r w:rsidR="003E3659" w:rsidRPr="00C81D16">
        <w:t>Level H</w:t>
      </w:r>
      <w:r w:rsidRPr="00C81D16">
        <w:t>eading</w:t>
      </w:r>
      <w:r w:rsidR="00BD34D3" w:rsidRPr="00C81D16">
        <w:t xml:space="preserve"> </w:t>
      </w:r>
      <w:r w:rsidR="003E3659" w:rsidRPr="00C81D16">
        <w:t>(</w:t>
      </w:r>
      <w:r w:rsidRPr="00C81D16">
        <w:t>Heading</w:t>
      </w:r>
      <w:r w:rsidR="00BD34D3" w:rsidRPr="00C81D16">
        <w:t xml:space="preserve"> 2</w:t>
      </w:r>
      <w:r w:rsidR="003E3659" w:rsidRPr="00C81D16">
        <w:t>)</w:t>
      </w:r>
      <w:bookmarkEnd w:id="8"/>
    </w:p>
    <w:p w14:paraId="3CAF84C8" w14:textId="77777777" w:rsidR="008423AA" w:rsidRPr="00C81D16" w:rsidRDefault="008A4DD1" w:rsidP="008423AA">
      <w:r w:rsidRPr="00C81D16">
        <w:t xml:space="preserve">If there are subheadings under the main heading, there must be at least two. </w:t>
      </w:r>
      <w:r w:rsidR="006D30BB" w:rsidRPr="00C81D16">
        <w:t>This applies to headings at all levels.</w:t>
      </w:r>
    </w:p>
    <w:p w14:paraId="3485B57D" w14:textId="77777777" w:rsidR="00EF40F9" w:rsidRPr="00C81D16" w:rsidRDefault="003E3659" w:rsidP="00575DC5">
      <w:pPr>
        <w:pStyle w:val="Otsikko3"/>
      </w:pPr>
      <w:bookmarkStart w:id="9" w:name="_Toc243705011"/>
      <w:bookmarkStart w:id="10" w:name="_Toc295830011"/>
      <w:bookmarkStart w:id="11" w:name="_Toc50723394"/>
      <w:bookmarkStart w:id="12" w:name="_Toc176163132"/>
      <w:r w:rsidRPr="00C81D16">
        <w:t>Third Level Heading (</w:t>
      </w:r>
      <w:r w:rsidR="00174406" w:rsidRPr="00C81D16">
        <w:t>Heading</w:t>
      </w:r>
      <w:r w:rsidR="003509AD" w:rsidRPr="00C81D16">
        <w:t xml:space="preserve"> </w:t>
      </w:r>
      <w:r w:rsidR="007C7D84" w:rsidRPr="00C81D16">
        <w:t>3</w:t>
      </w:r>
      <w:bookmarkEnd w:id="9"/>
      <w:bookmarkEnd w:id="10"/>
      <w:bookmarkEnd w:id="11"/>
      <w:r w:rsidRPr="00C81D16">
        <w:t>)</w:t>
      </w:r>
      <w:bookmarkEnd w:id="12"/>
    </w:p>
    <w:p w14:paraId="0890452B" w14:textId="77777777" w:rsidR="008A4DD1" w:rsidRPr="00C81D16" w:rsidRDefault="008A4DD1" w:rsidP="00BD078B">
      <w:r w:rsidRPr="00C81D16">
        <w:t>Make sure there is enough content under each heading, at least one paragraph with several lines.</w:t>
      </w:r>
    </w:p>
    <w:p w14:paraId="21BA4469" w14:textId="77777777" w:rsidR="006D30BB" w:rsidRDefault="003E3659" w:rsidP="006D30BB">
      <w:pPr>
        <w:pStyle w:val="Otsikko3"/>
      </w:pPr>
      <w:bookmarkStart w:id="13" w:name="_Toc176163133"/>
      <w:r w:rsidRPr="00C81D16">
        <w:lastRenderedPageBreak/>
        <w:t>Third Level Heading (Heading 3)</w:t>
      </w:r>
      <w:bookmarkEnd w:id="13"/>
    </w:p>
    <w:p w14:paraId="01DF360F" w14:textId="77777777" w:rsidR="00513161" w:rsidRPr="00513161" w:rsidRDefault="00513161" w:rsidP="00513161">
      <w:r w:rsidRPr="00C81D16">
        <w:t>Make sure there is enough content under each heading, at least one paragraph with several lines.</w:t>
      </w:r>
    </w:p>
    <w:p w14:paraId="6B297C9E" w14:textId="77777777" w:rsidR="00471042" w:rsidRPr="00C81D16" w:rsidRDefault="003E3659" w:rsidP="008A4DD1">
      <w:pPr>
        <w:pStyle w:val="Otsikko1"/>
      </w:pPr>
      <w:bookmarkStart w:id="14" w:name="_Toc176163134"/>
      <w:r w:rsidRPr="00C81D16">
        <w:t>First Level Heading</w:t>
      </w:r>
      <w:r w:rsidR="008A4DD1" w:rsidRPr="00C81D16">
        <w:t xml:space="preserve"> </w:t>
      </w:r>
      <w:r w:rsidRPr="00C81D16">
        <w:t>(</w:t>
      </w:r>
      <w:r w:rsidR="008A4DD1" w:rsidRPr="00C81D16">
        <w:t>Heading</w:t>
      </w:r>
      <w:r w:rsidR="00471042" w:rsidRPr="00C81D16">
        <w:t xml:space="preserve"> 1</w:t>
      </w:r>
      <w:r w:rsidRPr="00C81D16">
        <w:t>)</w:t>
      </w:r>
      <w:bookmarkEnd w:id="14"/>
    </w:p>
    <w:p w14:paraId="319EA8D2" w14:textId="77777777" w:rsidR="000F472E" w:rsidRPr="00C81D16" w:rsidRDefault="008A4DD1" w:rsidP="007B6981">
      <w:r w:rsidRPr="00C81D16">
        <w:t xml:space="preserve">The thesis may include images, tables, and equations. This chapter gives </w:t>
      </w:r>
      <w:r w:rsidR="006D2B51" w:rsidRPr="00C81D16">
        <w:t>basic</w:t>
      </w:r>
      <w:r w:rsidRPr="00C81D16">
        <w:t xml:space="preserve"> instructions for adding them to the document. More instructions </w:t>
      </w:r>
      <w:r w:rsidR="007B6981" w:rsidRPr="00C81D16">
        <w:t xml:space="preserve">can be </w:t>
      </w:r>
      <w:r w:rsidR="00AC070A" w:rsidRPr="00C81D16">
        <w:t xml:space="preserve">found </w:t>
      </w:r>
      <w:hyperlink r:id="rId16" w:history="1">
        <w:r w:rsidR="00AC070A" w:rsidRPr="008F67E0">
          <w:rPr>
            <w:rStyle w:val="Hyperlinkki"/>
          </w:rPr>
          <w:t>on the website</w:t>
        </w:r>
      </w:hyperlink>
      <w:r w:rsidR="00AC070A" w:rsidRPr="00C81D16">
        <w:t xml:space="preserve">. </w:t>
      </w:r>
    </w:p>
    <w:p w14:paraId="2EBF4E97" w14:textId="77777777" w:rsidR="007B6981" w:rsidRPr="00C81D16" w:rsidRDefault="00AC070A" w:rsidP="004A468C">
      <w:r w:rsidRPr="00C81D16">
        <w:t xml:space="preserve">Avoid presenting information </w:t>
      </w:r>
      <w:r w:rsidR="001343EE" w:rsidRPr="00C81D16">
        <w:t xml:space="preserve">only </w:t>
      </w:r>
      <w:r w:rsidRPr="00C81D16">
        <w:t xml:space="preserve">with images, as screen readers and search engines cannot interpret the contents </w:t>
      </w:r>
      <w:r w:rsidR="00212DBF" w:rsidRPr="00C81D16">
        <w:t xml:space="preserve">of images. From their perspective, an image is non-existent unless its contents are described verbally. Provide a description of the main content of the image in the alternative text </w:t>
      </w:r>
      <w:r w:rsidR="004A468C" w:rsidRPr="00C81D16">
        <w:t xml:space="preserve">or </w:t>
      </w:r>
      <w:r w:rsidR="008F67E0">
        <w:t>within</w:t>
      </w:r>
      <w:r w:rsidR="004A468C" w:rsidRPr="00C81D16">
        <w:t xml:space="preserve"> the surrounding text. If the image does not add any information to your text, mark it as decorative. </w:t>
      </w:r>
    </w:p>
    <w:p w14:paraId="7C36C993" w14:textId="77777777" w:rsidR="007B6981" w:rsidRPr="00C81D16" w:rsidRDefault="004A468C" w:rsidP="00F76BEE">
      <w:r w:rsidRPr="00C81D16">
        <w:t>Do not attach table</w:t>
      </w:r>
      <w:r w:rsidR="00C62B19" w:rsidRPr="00C81D16">
        <w:t>s or equations to your thesis as images</w:t>
      </w:r>
      <w:r w:rsidR="007770F3" w:rsidRPr="00C81D16">
        <w:t xml:space="preserve">. Instead, </w:t>
      </w:r>
      <w:r w:rsidR="00C62B19" w:rsidRPr="00C81D16">
        <w:t xml:space="preserve">import the </w:t>
      </w:r>
      <w:r w:rsidR="00F76BEE" w:rsidRPr="00C81D16">
        <w:t xml:space="preserve">content in its original form so </w:t>
      </w:r>
      <w:r w:rsidR="008F67E0">
        <w:t>it can</w:t>
      </w:r>
      <w:r w:rsidR="00F76BEE" w:rsidRPr="00C81D16">
        <w:t xml:space="preserve"> be read with different devices and assistive technologies. </w:t>
      </w:r>
    </w:p>
    <w:p w14:paraId="5CDFFA9F" w14:textId="77777777" w:rsidR="000F472E" w:rsidRPr="00C81D16" w:rsidRDefault="008B3F9B" w:rsidP="00731352">
      <w:r w:rsidRPr="00C81D16">
        <w:t>Align the</w:t>
      </w:r>
      <w:r w:rsidR="00934CEC" w:rsidRPr="00C81D16">
        <w:t xml:space="preserve"> visuals (figures, tables, and equations)</w:t>
      </w:r>
      <w:r w:rsidRPr="00C81D16">
        <w:t xml:space="preserve"> with the te</w:t>
      </w:r>
      <w:r w:rsidR="006B13F2" w:rsidRPr="00C81D16">
        <w:t>xt</w:t>
      </w:r>
      <w:r w:rsidR="00BE43BA" w:rsidRPr="00C81D16">
        <w:t xml:space="preserve">. Choose the </w:t>
      </w:r>
      <w:r w:rsidR="00934CEC" w:rsidRPr="00C81D16">
        <w:t xml:space="preserve">visual, </w:t>
      </w:r>
      <w:r w:rsidR="00BE43BA" w:rsidRPr="00C81D16">
        <w:t xml:space="preserve">select Wrap Text and In Line with the Text. </w:t>
      </w:r>
      <w:r w:rsidR="008A18C8" w:rsidRPr="00C81D16">
        <w:t xml:space="preserve">Add </w:t>
      </w:r>
      <w:r w:rsidR="00285958" w:rsidRPr="00C81D16">
        <w:t xml:space="preserve">numbered </w:t>
      </w:r>
      <w:r w:rsidR="008A18C8" w:rsidRPr="00C81D16">
        <w:t xml:space="preserve">captions to </w:t>
      </w:r>
      <w:r w:rsidR="00934CEC" w:rsidRPr="00C81D16">
        <w:t>all the visuals</w:t>
      </w:r>
      <w:r w:rsidR="007B6906" w:rsidRPr="00C81D16">
        <w:t xml:space="preserve">. Choose the figure, table or equation, and Insert Caption. </w:t>
      </w:r>
    </w:p>
    <w:p w14:paraId="179E8719" w14:textId="77777777" w:rsidR="00C87B3C" w:rsidRPr="00C81D16" w:rsidRDefault="00285958" w:rsidP="00C87B3C">
      <w:r w:rsidRPr="00C81D16">
        <w:t xml:space="preserve">Refer to </w:t>
      </w:r>
      <w:r w:rsidR="00CC649D" w:rsidRPr="00C81D16">
        <w:t>the</w:t>
      </w:r>
      <w:r w:rsidR="0034510D" w:rsidRPr="00C81D16">
        <w:t xml:space="preserve"> figures, tables, and equations</w:t>
      </w:r>
      <w:r w:rsidR="00CC649D" w:rsidRPr="00C81D16">
        <w:t xml:space="preserve"> </w:t>
      </w:r>
      <w:r w:rsidR="009E69BC" w:rsidRPr="00C81D16">
        <w:t>with their</w:t>
      </w:r>
      <w:r w:rsidR="00CC649D" w:rsidRPr="00C81D16">
        <w:t xml:space="preserve"> caption numbers within the text</w:t>
      </w:r>
      <w:r w:rsidR="00FF1567" w:rsidRPr="00C81D16">
        <w:t xml:space="preserve"> and explain their contents</w:t>
      </w:r>
      <w:r w:rsidR="007C4C58" w:rsidRPr="00C81D16">
        <w:t>. This is an example of a</w:t>
      </w:r>
      <w:r w:rsidR="00BC6005" w:rsidRPr="00C81D16">
        <w:t xml:space="preserve"> figure</w:t>
      </w:r>
      <w:r w:rsidR="007C4C58" w:rsidRPr="00C81D16">
        <w:t xml:space="preserve"> and how to refer to it:</w:t>
      </w:r>
      <w:bookmarkStart w:id="15" w:name="_Ref129100207"/>
    </w:p>
    <w:p w14:paraId="37B17BAF" w14:textId="77777777" w:rsidR="007B4646" w:rsidRPr="00C81D16" w:rsidRDefault="004D49E6" w:rsidP="00CD0702">
      <w:r w:rsidRPr="00C81D16">
        <w:t xml:space="preserve">The </w:t>
      </w:r>
      <w:r w:rsidR="008F67E0">
        <w:t>thesis's supervision, administration and documentation take place in the Wihi system.</w:t>
      </w:r>
      <w:r w:rsidR="00A83D1D">
        <w:t xml:space="preserve"> </w:t>
      </w:r>
      <w:r w:rsidRPr="00C81D16">
        <w:t xml:space="preserve">Figure 1 shows </w:t>
      </w:r>
      <w:r w:rsidR="007C250E" w:rsidRPr="00C81D16">
        <w:t>its logo</w:t>
      </w:r>
      <w:r w:rsidRPr="00C81D16">
        <w:t xml:space="preserve">. </w:t>
      </w:r>
    </w:p>
    <w:p w14:paraId="2EE2CBDB" w14:textId="77777777" w:rsidR="004D49E6" w:rsidRPr="00C81D16" w:rsidRDefault="004D49E6" w:rsidP="00E92581">
      <w:pPr>
        <w:pStyle w:val="Kuvaotsikko"/>
      </w:pPr>
      <w:bookmarkStart w:id="16" w:name="_Toc178172003"/>
      <w:bookmarkEnd w:id="15"/>
      <w:r w:rsidRPr="00C81D16">
        <w:t xml:space="preserve">Figure </w:t>
      </w:r>
      <w:r w:rsidRPr="00C81D16">
        <w:fldChar w:fldCharType="begin"/>
      </w:r>
      <w:r w:rsidRPr="00C81D16">
        <w:instrText xml:space="preserve"> SEQ Kuva \* ARABIC </w:instrText>
      </w:r>
      <w:r w:rsidRPr="00C81D16">
        <w:fldChar w:fldCharType="separate"/>
      </w:r>
      <w:r w:rsidR="001300B8">
        <w:rPr>
          <w:noProof/>
        </w:rPr>
        <w:t>1</w:t>
      </w:r>
      <w:r w:rsidRPr="00C81D16">
        <w:fldChar w:fldCharType="end"/>
      </w:r>
      <w:r w:rsidRPr="00C81D16">
        <w:t xml:space="preserve">. </w:t>
      </w:r>
      <w:r w:rsidR="00016308" w:rsidRPr="00C81D16">
        <w:t>The l</w:t>
      </w:r>
      <w:r w:rsidRPr="00C81D16">
        <w:t>ogo of the Wihi system</w:t>
      </w:r>
      <w:r w:rsidR="008019C9">
        <w:t xml:space="preserve"> </w:t>
      </w:r>
      <w:r w:rsidR="008019C9" w:rsidRPr="008B1A02">
        <w:rPr>
          <w:noProof/>
          <w:lang w:val="en-US"/>
        </w:rPr>
        <w:t>(Eduix, n.d.)</w:t>
      </w:r>
      <w:bookmarkEnd w:id="16"/>
    </w:p>
    <w:p w14:paraId="4DB35DE2" w14:textId="77777777" w:rsidR="0097342F" w:rsidRPr="00C81D16" w:rsidRDefault="0097342F" w:rsidP="0097342F">
      <w:r w:rsidRPr="00C81D16">
        <w:rPr>
          <w:noProof/>
        </w:rPr>
        <w:drawing>
          <wp:inline distT="0" distB="0" distL="0" distR="0" wp14:anchorId="4F2E7A51" wp14:editId="451752F0">
            <wp:extent cx="2035534" cy="1038370"/>
            <wp:effectExtent l="0" t="0" r="3175" b="0"/>
            <wp:docPr id="4" name="Kuva 4" descr="Logo of the Wihi system: white letter W on orange hexagonal background and orange text wi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Logo of the Wihi system: white letter W on orange hexagonal background and orange text wihi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64" cy="10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9252" w14:textId="77777777" w:rsidR="00EE2132" w:rsidRPr="00C81D16" w:rsidRDefault="005F745A" w:rsidP="009134A2">
      <w:r w:rsidRPr="00C81D16">
        <w:lastRenderedPageBreak/>
        <w:t xml:space="preserve">When adding tables, </w:t>
      </w:r>
      <w:r w:rsidR="00481855">
        <w:t xml:space="preserve">add </w:t>
      </w:r>
      <w:r w:rsidRPr="00C81D16">
        <w:t>alternative text to make the content accessible to a</w:t>
      </w:r>
      <w:r w:rsidR="0004333B" w:rsidRPr="00C81D16">
        <w:t>ll users.</w:t>
      </w:r>
      <w:r w:rsidR="006466C8" w:rsidRPr="00C81D16">
        <w:t xml:space="preserve"> T</w:t>
      </w:r>
      <w:r w:rsidR="00863BBD" w:rsidRPr="00C81D16">
        <w:t xml:space="preserve">his </w:t>
      </w:r>
      <w:r w:rsidR="006466C8" w:rsidRPr="00C81D16">
        <w:t xml:space="preserve">alternative text describes the </w:t>
      </w:r>
      <w:r w:rsidR="00481855">
        <w:t>table's contents</w:t>
      </w:r>
      <w:r w:rsidR="006466C8" w:rsidRPr="00C81D16">
        <w:t xml:space="preserve"> to the screen reader, </w:t>
      </w:r>
      <w:r w:rsidR="00863BBD" w:rsidRPr="00C81D16">
        <w:t>enabling</w:t>
      </w:r>
      <w:r w:rsidR="009C1201" w:rsidRPr="00C81D16">
        <w:t xml:space="preserve"> the user to decide </w:t>
      </w:r>
      <w:r w:rsidR="00481855" w:rsidRPr="00C81D16">
        <w:t>whether</w:t>
      </w:r>
      <w:r w:rsidR="009C1201" w:rsidRPr="00C81D16">
        <w:t xml:space="preserve"> to </w:t>
      </w:r>
      <w:r w:rsidR="006A6F05" w:rsidRPr="00C81D16">
        <w:t xml:space="preserve">go through the table cell by cell. </w:t>
      </w:r>
      <w:r w:rsidR="00EE2132" w:rsidRPr="00C81D16">
        <w:t>To add alternative text, right-click the table</w:t>
      </w:r>
      <w:r w:rsidR="00481855">
        <w:t xml:space="preserve"> and </w:t>
      </w:r>
      <w:r w:rsidR="00EE2132" w:rsidRPr="00C81D16">
        <w:t xml:space="preserve">select Table </w:t>
      </w:r>
      <w:r w:rsidR="00CD0702" w:rsidRPr="00C81D16">
        <w:t>P</w:t>
      </w:r>
      <w:r w:rsidR="00EE2132" w:rsidRPr="00C81D16">
        <w:t xml:space="preserve">roperties </w:t>
      </w:r>
      <w:r w:rsidR="00CD0702" w:rsidRPr="00C81D16">
        <w:t xml:space="preserve">&gt; </w:t>
      </w:r>
      <w:r w:rsidR="00EE2132" w:rsidRPr="00C81D16">
        <w:t xml:space="preserve">Alt </w:t>
      </w:r>
      <w:r w:rsidR="00CD0702" w:rsidRPr="00C81D16">
        <w:t>T</w:t>
      </w:r>
      <w:r w:rsidR="00EE2132" w:rsidRPr="00C81D16">
        <w:t xml:space="preserve">ext. </w:t>
      </w:r>
    </w:p>
    <w:p w14:paraId="3D6B5138" w14:textId="77777777" w:rsidR="007C4C58" w:rsidRPr="00C81D16" w:rsidRDefault="008F67E0" w:rsidP="009134A2">
      <w:r>
        <w:t xml:space="preserve">Ensure the table does not have merged cells and </w:t>
      </w:r>
      <w:r w:rsidR="007978A9" w:rsidRPr="00C81D16">
        <w:t>its contents are in the correct order. Check that the table has a header</w:t>
      </w:r>
      <w:r w:rsidR="00FB09AA" w:rsidRPr="00C81D16">
        <w:t xml:space="preserve"> </w:t>
      </w:r>
      <w:r w:rsidR="00F41781" w:rsidRPr="00C81D16">
        <w:t>row</w:t>
      </w:r>
      <w:r w:rsidR="00CD0165" w:rsidRPr="00C81D16">
        <w:t xml:space="preserve"> by selecting the table</w:t>
      </w:r>
      <w:r w:rsidR="005B4D41" w:rsidRPr="00C81D16">
        <w:t xml:space="preserve">. </w:t>
      </w:r>
      <w:r w:rsidR="00A30AA4" w:rsidRPr="00C81D16">
        <w:t>(</w:t>
      </w:r>
      <w:r w:rsidR="005B4D41" w:rsidRPr="00C81D16">
        <w:t xml:space="preserve">Select </w:t>
      </w:r>
      <w:r w:rsidR="00A30AA4" w:rsidRPr="00C81D16">
        <w:t xml:space="preserve">the table </w:t>
      </w:r>
      <w:r w:rsidR="006D30BB" w:rsidRPr="00C81D16">
        <w:t xml:space="preserve">and go to the main ribbon at the top of the page </w:t>
      </w:r>
      <w:r w:rsidR="00A30AA4" w:rsidRPr="00C81D16">
        <w:t xml:space="preserve">&gt; Structure of the Table &gt; </w:t>
      </w:r>
      <w:r w:rsidR="00D446FC" w:rsidRPr="00C81D16">
        <w:t>Header Row).</w:t>
      </w:r>
    </w:p>
    <w:p w14:paraId="5917ADE1" w14:textId="77777777" w:rsidR="00480426" w:rsidRPr="00C81D16" w:rsidRDefault="006B738E" w:rsidP="00480426">
      <w:r w:rsidRPr="00C81D16">
        <w:t>T</w:t>
      </w:r>
      <w:r w:rsidR="00956205" w:rsidRPr="00C81D16">
        <w:t>he t</w:t>
      </w:r>
      <w:r w:rsidRPr="00C81D16">
        <w:t xml:space="preserve">able </w:t>
      </w:r>
      <w:r w:rsidR="007B6906" w:rsidRPr="00C81D16">
        <w:t>caption</w:t>
      </w:r>
      <w:r w:rsidR="005D0678" w:rsidRPr="00C81D16">
        <w:t xml:space="preserve"> </w:t>
      </w:r>
      <w:r w:rsidRPr="00C81D16">
        <w:t xml:space="preserve">should be </w:t>
      </w:r>
      <w:r w:rsidR="005D0678" w:rsidRPr="00C81D16">
        <w:t>placed</w:t>
      </w:r>
      <w:r w:rsidRPr="00C81D16">
        <w:t xml:space="preserve"> above the table. </w:t>
      </w:r>
      <w:r w:rsidR="005D0678" w:rsidRPr="00C81D16">
        <w:t xml:space="preserve">Make sure to refer to the table in the text before it appears. </w:t>
      </w:r>
      <w:r w:rsidR="00A83D1D">
        <w:t>The effect of the thickness of ice on timber transport is described in Table 1</w:t>
      </w:r>
      <w:r w:rsidR="00A83D1D">
        <w:rPr>
          <w:noProof/>
        </w:rPr>
        <w:t>.</w:t>
      </w:r>
    </w:p>
    <w:p w14:paraId="7C767716" w14:textId="77777777" w:rsidR="004B0B27" w:rsidRPr="00C81D16" w:rsidRDefault="004B0B27" w:rsidP="00480426">
      <w:pPr>
        <w:pStyle w:val="Kuvaotsikko"/>
        <w:rPr>
          <w:noProof/>
        </w:rPr>
      </w:pPr>
      <w:bookmarkStart w:id="17" w:name="_Toc178172009"/>
      <w:r w:rsidRPr="00C81D16">
        <w:t>Ta</w:t>
      </w:r>
      <w:r w:rsidR="0059517C" w:rsidRPr="00C81D16">
        <w:t>ble</w:t>
      </w:r>
      <w:r w:rsidRPr="00C81D16">
        <w:t xml:space="preserve"> </w:t>
      </w:r>
      <w:r w:rsidRPr="00C81D16">
        <w:fldChar w:fldCharType="begin"/>
      </w:r>
      <w:r w:rsidRPr="00C81D16">
        <w:instrText xml:space="preserve"> SEQ Taulukko \* ARABIC </w:instrText>
      </w:r>
      <w:r w:rsidRPr="00C81D16">
        <w:fldChar w:fldCharType="separate"/>
      </w:r>
      <w:r w:rsidR="001300B8">
        <w:rPr>
          <w:noProof/>
        </w:rPr>
        <w:t>1</w:t>
      </w:r>
      <w:r w:rsidRPr="00C81D16">
        <w:rPr>
          <w:noProof/>
        </w:rPr>
        <w:fldChar w:fldCharType="end"/>
      </w:r>
      <w:r w:rsidRPr="00C81D16">
        <w:t xml:space="preserve">. </w:t>
      </w:r>
      <w:r w:rsidR="0059517C" w:rsidRPr="00C81D16">
        <w:t>The effect of the thickness of ice on timber transport</w:t>
      </w:r>
      <w:r w:rsidR="005D5BED" w:rsidRPr="00C81D16">
        <w:rPr>
          <w:noProof/>
        </w:rPr>
        <w:t xml:space="preserve"> </w:t>
      </w:r>
      <w:r w:rsidR="008019C9" w:rsidRPr="008B1A02">
        <w:rPr>
          <w:noProof/>
          <w:lang w:val="en-US"/>
        </w:rPr>
        <w:t>(Centre for Occupational Safety, n.d.)</w:t>
      </w:r>
      <w:bookmarkEnd w:id="17"/>
    </w:p>
    <w:tbl>
      <w:tblPr>
        <w:tblStyle w:val="Vaalearuudukkotaulukko1"/>
        <w:tblW w:w="0" w:type="auto"/>
        <w:tblInd w:w="1271" w:type="dxa"/>
        <w:tblLook w:val="0620" w:firstRow="1" w:lastRow="0" w:firstColumn="0" w:lastColumn="0" w:noHBand="1" w:noVBand="1"/>
        <w:tblDescription w:val="The table shows how the increase in the effective thickness of the ice in centimeters affects the increase in the weight of the maximum permissible vehicle combination."/>
      </w:tblPr>
      <w:tblGrid>
        <w:gridCol w:w="3402"/>
        <w:gridCol w:w="4961"/>
      </w:tblGrid>
      <w:tr w:rsidR="00122DF4" w:rsidRPr="00C81D16" w14:paraId="36882239" w14:textId="77777777" w:rsidTr="00CD0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tcW w:w="3402" w:type="dxa"/>
          </w:tcPr>
          <w:p w14:paraId="67C38BD7" w14:textId="77777777" w:rsidR="00122DF4" w:rsidRPr="00C81D16" w:rsidRDefault="008F2C33" w:rsidP="000F472E">
            <w:pPr>
              <w:pStyle w:val="Taulukonteksti"/>
              <w:ind w:left="32"/>
              <w:jc w:val="center"/>
              <w:rPr>
                <w:b w:val="0"/>
                <w:bCs w:val="0"/>
              </w:rPr>
            </w:pPr>
            <w:r w:rsidRPr="00C81D16">
              <w:t>Effective thickness of ice</w:t>
            </w:r>
            <w:r w:rsidR="00122DF4" w:rsidRPr="00C81D16">
              <w:t>,</w:t>
            </w:r>
            <w:r w:rsidR="00122DF4" w:rsidRPr="00C81D16">
              <w:rPr>
                <w:b w:val="0"/>
                <w:bCs w:val="0"/>
              </w:rPr>
              <w:t xml:space="preserve"> </w:t>
            </w:r>
            <w:r w:rsidR="000F472E" w:rsidRPr="00C81D16">
              <w:rPr>
                <w:b w:val="0"/>
                <w:bCs w:val="0"/>
              </w:rPr>
              <w:br/>
            </w:r>
            <w:r w:rsidR="00122DF4" w:rsidRPr="00C81D16">
              <w:t>cm</w:t>
            </w:r>
          </w:p>
        </w:tc>
        <w:tc>
          <w:tcPr>
            <w:tcW w:w="4961" w:type="dxa"/>
          </w:tcPr>
          <w:p w14:paraId="53D892E4" w14:textId="77777777" w:rsidR="00122DF4" w:rsidRPr="00C81D16" w:rsidRDefault="008F2C33" w:rsidP="00510D22">
            <w:pPr>
              <w:pStyle w:val="Taulukonteksti"/>
              <w:ind w:left="32"/>
              <w:jc w:val="center"/>
              <w:rPr>
                <w:b w:val="0"/>
                <w:bCs w:val="0"/>
              </w:rPr>
            </w:pPr>
            <w:r w:rsidRPr="00C81D16">
              <w:t xml:space="preserve">Maximum </w:t>
            </w:r>
            <w:r w:rsidRPr="00510D22">
              <w:t>permissible</w:t>
            </w:r>
            <w:r w:rsidRPr="00C81D16">
              <w:t xml:space="preserve"> weight of the</w:t>
            </w:r>
            <w:r w:rsidR="001F039A" w:rsidRPr="00C81D16">
              <w:t xml:space="preserve"> combination</w:t>
            </w:r>
            <w:r w:rsidRPr="00C81D16">
              <w:t xml:space="preserve"> vehicle</w:t>
            </w:r>
            <w:r w:rsidR="00122DF4" w:rsidRPr="00C81D16">
              <w:t>,</w:t>
            </w:r>
            <w:r w:rsidR="00122DF4" w:rsidRPr="00C81D16">
              <w:rPr>
                <w:b w:val="0"/>
                <w:bCs w:val="0"/>
              </w:rPr>
              <w:t xml:space="preserve"> </w:t>
            </w:r>
            <w:r w:rsidR="000F472E" w:rsidRPr="00C81D16">
              <w:rPr>
                <w:b w:val="0"/>
                <w:bCs w:val="0"/>
              </w:rPr>
              <w:br/>
            </w:r>
            <w:r w:rsidR="00122DF4" w:rsidRPr="00C81D16">
              <w:t>ton</w:t>
            </w:r>
            <w:r w:rsidR="00721463" w:rsidRPr="00C81D16">
              <w:t>nes</w:t>
            </w:r>
          </w:p>
        </w:tc>
      </w:tr>
      <w:tr w:rsidR="00122DF4" w:rsidRPr="00C81D16" w14:paraId="2A09E1DD" w14:textId="77777777" w:rsidTr="00CD0702">
        <w:trPr>
          <w:trHeight w:val="397"/>
        </w:trPr>
        <w:tc>
          <w:tcPr>
            <w:tcW w:w="3402" w:type="dxa"/>
          </w:tcPr>
          <w:p w14:paraId="1F95C60B" w14:textId="77777777" w:rsidR="00122DF4" w:rsidRPr="00510D22" w:rsidRDefault="00122DF4" w:rsidP="00510D22">
            <w:pPr>
              <w:pStyle w:val="Taulukonteksti"/>
              <w:tabs>
                <w:tab w:val="decimal" w:pos="1815"/>
              </w:tabs>
              <w:ind w:left="0"/>
            </w:pPr>
            <w:r w:rsidRPr="00C81D16">
              <w:t>20</w:t>
            </w:r>
          </w:p>
        </w:tc>
        <w:tc>
          <w:tcPr>
            <w:tcW w:w="4961" w:type="dxa"/>
          </w:tcPr>
          <w:p w14:paraId="4FDB4599" w14:textId="77777777" w:rsidR="00122DF4" w:rsidRPr="00C81D16" w:rsidRDefault="00122DF4" w:rsidP="00B13BDF">
            <w:pPr>
              <w:pStyle w:val="Taulukonteksti"/>
              <w:tabs>
                <w:tab w:val="decimal" w:pos="2448"/>
              </w:tabs>
              <w:ind w:left="0"/>
            </w:pPr>
            <w:r w:rsidRPr="00C81D16">
              <w:t>2,0</w:t>
            </w:r>
          </w:p>
        </w:tc>
      </w:tr>
      <w:tr w:rsidR="00122DF4" w:rsidRPr="00C81D16" w14:paraId="6A064F41" w14:textId="77777777" w:rsidTr="00CD0702">
        <w:trPr>
          <w:trHeight w:val="453"/>
        </w:trPr>
        <w:tc>
          <w:tcPr>
            <w:tcW w:w="3402" w:type="dxa"/>
          </w:tcPr>
          <w:p w14:paraId="582AA89C" w14:textId="77777777" w:rsidR="00122DF4" w:rsidRPr="00C81D16" w:rsidRDefault="00122DF4" w:rsidP="00510D22">
            <w:pPr>
              <w:pStyle w:val="Taulukonteksti"/>
              <w:tabs>
                <w:tab w:val="decimal" w:pos="1815"/>
              </w:tabs>
              <w:ind w:left="0"/>
            </w:pPr>
            <w:r w:rsidRPr="00C81D16">
              <w:t>40</w:t>
            </w:r>
          </w:p>
        </w:tc>
        <w:tc>
          <w:tcPr>
            <w:tcW w:w="4961" w:type="dxa"/>
          </w:tcPr>
          <w:p w14:paraId="779353E4" w14:textId="77777777" w:rsidR="00122DF4" w:rsidRPr="00C81D16" w:rsidRDefault="00122DF4" w:rsidP="00B13BDF">
            <w:pPr>
              <w:pStyle w:val="Taulukonteksti"/>
              <w:tabs>
                <w:tab w:val="decimal" w:pos="2448"/>
              </w:tabs>
              <w:ind w:left="0"/>
            </w:pPr>
            <w:r w:rsidRPr="00C81D16">
              <w:t>7,0</w:t>
            </w:r>
          </w:p>
        </w:tc>
      </w:tr>
      <w:tr w:rsidR="00122DF4" w:rsidRPr="00C81D16" w14:paraId="37805209" w14:textId="77777777" w:rsidTr="00CD0702">
        <w:trPr>
          <w:trHeight w:val="517"/>
        </w:trPr>
        <w:tc>
          <w:tcPr>
            <w:tcW w:w="3402" w:type="dxa"/>
          </w:tcPr>
          <w:p w14:paraId="0F1B7384" w14:textId="77777777" w:rsidR="00122DF4" w:rsidRPr="00C81D16" w:rsidRDefault="00122DF4" w:rsidP="00510D22">
            <w:pPr>
              <w:pStyle w:val="Taulukonteksti"/>
              <w:tabs>
                <w:tab w:val="decimal" w:pos="1815"/>
              </w:tabs>
              <w:ind w:left="0"/>
            </w:pPr>
            <w:r w:rsidRPr="00C81D16">
              <w:t>60</w:t>
            </w:r>
          </w:p>
        </w:tc>
        <w:tc>
          <w:tcPr>
            <w:tcW w:w="4961" w:type="dxa"/>
          </w:tcPr>
          <w:p w14:paraId="2B2B4EF2" w14:textId="77777777" w:rsidR="00122DF4" w:rsidRPr="00C81D16" w:rsidRDefault="00122DF4" w:rsidP="00B13BDF">
            <w:pPr>
              <w:pStyle w:val="Taulukonteksti"/>
              <w:tabs>
                <w:tab w:val="decimal" w:pos="2448"/>
              </w:tabs>
              <w:ind w:left="0"/>
            </w:pPr>
            <w:r w:rsidRPr="00C81D16">
              <w:t>17,0</w:t>
            </w:r>
          </w:p>
        </w:tc>
      </w:tr>
      <w:tr w:rsidR="00122DF4" w:rsidRPr="00C81D16" w14:paraId="6E0C4B1F" w14:textId="77777777" w:rsidTr="00CD0702">
        <w:trPr>
          <w:trHeight w:val="557"/>
        </w:trPr>
        <w:tc>
          <w:tcPr>
            <w:tcW w:w="3402" w:type="dxa"/>
          </w:tcPr>
          <w:p w14:paraId="50D7FEFB" w14:textId="77777777" w:rsidR="00122DF4" w:rsidRPr="00C81D16" w:rsidRDefault="00510D22" w:rsidP="00510D22">
            <w:pPr>
              <w:pStyle w:val="Taulukonteksti"/>
              <w:tabs>
                <w:tab w:val="decimal" w:pos="1815"/>
              </w:tabs>
              <w:ind w:left="0"/>
            </w:pPr>
            <w:r>
              <w:t>160</w:t>
            </w:r>
          </w:p>
        </w:tc>
        <w:tc>
          <w:tcPr>
            <w:tcW w:w="4961" w:type="dxa"/>
          </w:tcPr>
          <w:p w14:paraId="095DC99D" w14:textId="77777777" w:rsidR="00122DF4" w:rsidRPr="00C81D16" w:rsidRDefault="00122DF4" w:rsidP="00B13BDF">
            <w:pPr>
              <w:pStyle w:val="Taulukonteksti"/>
              <w:tabs>
                <w:tab w:val="decimal" w:pos="2448"/>
              </w:tabs>
              <w:ind w:left="0"/>
            </w:pPr>
            <w:r w:rsidRPr="00C81D16">
              <w:t>31,0</w:t>
            </w:r>
          </w:p>
        </w:tc>
      </w:tr>
    </w:tbl>
    <w:p w14:paraId="68AAE237" w14:textId="77777777" w:rsidR="00B60314" w:rsidRPr="00C81D16" w:rsidRDefault="001A6522" w:rsidP="00800D8A">
      <w:bookmarkStart w:id="18" w:name="_Ref154135773"/>
      <w:r w:rsidRPr="00C81D16">
        <w:t xml:space="preserve">Create equations with the Equation </w:t>
      </w:r>
      <w:r w:rsidR="00027BDF" w:rsidRPr="00C81D16">
        <w:t>T</w:t>
      </w:r>
      <w:r w:rsidRPr="00C81D16">
        <w:t>ool. You can c</w:t>
      </w:r>
      <w:r w:rsidR="00A6390C" w:rsidRPr="00C81D16">
        <w:t>onvert</w:t>
      </w:r>
      <w:r w:rsidRPr="00C81D16">
        <w:t xml:space="preserve"> </w:t>
      </w:r>
      <w:r w:rsidR="00B76C96" w:rsidRPr="00C81D16">
        <w:t>a text equation to a Word equation</w:t>
      </w:r>
      <w:r w:rsidR="00BC53E8" w:rsidRPr="00C81D16">
        <w:t xml:space="preserve"> by </w:t>
      </w:r>
      <w:r w:rsidR="00B76C96" w:rsidRPr="00C81D16">
        <w:t>selecting the equation</w:t>
      </w:r>
      <w:r w:rsidR="004F2CFE" w:rsidRPr="00C81D16">
        <w:t xml:space="preserve"> you want to convert</w:t>
      </w:r>
      <w:r w:rsidR="00B76C96" w:rsidRPr="00C81D16">
        <w:t xml:space="preserve"> and</w:t>
      </w:r>
      <w:r w:rsidR="00FD6DE8">
        <w:t xml:space="preserve"> clicking</w:t>
      </w:r>
      <w:r w:rsidR="00E05533" w:rsidRPr="00C81D16">
        <w:t xml:space="preserve"> </w:t>
      </w:r>
      <w:r w:rsidR="005B4D41" w:rsidRPr="00C81D16">
        <w:t>I</w:t>
      </w:r>
      <w:r w:rsidR="00210D26" w:rsidRPr="00C81D16">
        <w:t>nsert &gt; Equation on the toolbar.</w:t>
      </w:r>
      <w:r w:rsidR="00B76C96" w:rsidRPr="00C81D16">
        <w:t xml:space="preserve"> </w:t>
      </w:r>
      <w:r w:rsidR="00027BDF" w:rsidRPr="00C81D16">
        <w:t xml:space="preserve">The Equation Tool </w:t>
      </w:r>
      <w:r w:rsidR="00D36D59" w:rsidRPr="00C81D16">
        <w:t>make</w:t>
      </w:r>
      <w:r w:rsidR="00926824" w:rsidRPr="00C81D16">
        <w:t>s</w:t>
      </w:r>
      <w:r w:rsidR="00D36D59" w:rsidRPr="00C81D16">
        <w:t xml:space="preserve"> it easy to </w:t>
      </w:r>
      <w:r w:rsidR="003761D1" w:rsidRPr="00C81D16">
        <w:t>create</w:t>
      </w:r>
      <w:r w:rsidR="00D36D59" w:rsidRPr="00C81D16">
        <w:t xml:space="preserve"> mathematical notations, such as numbers in </w:t>
      </w:r>
      <w:r w:rsidR="00521D5F" w:rsidRPr="00C81D16">
        <w:t xml:space="preserve">different indices </w:t>
      </w:r>
      <w:r w:rsidR="0035697E" w:rsidRPr="00C81D16">
        <w:t>and</w:t>
      </w:r>
      <w:r w:rsidR="00521D5F" w:rsidRPr="00C81D16">
        <w:t xml:space="preserve"> </w:t>
      </w:r>
      <w:r w:rsidR="000407BC" w:rsidRPr="00C81D16">
        <w:t xml:space="preserve">letters used in equations. </w:t>
      </w:r>
    </w:p>
    <w:p w14:paraId="7EB53EDA" w14:textId="77777777" w:rsidR="00800D8A" w:rsidRPr="00C81D16" w:rsidRDefault="007A7F5C" w:rsidP="00800D8A">
      <w:r w:rsidRPr="00C81D16">
        <w:t>Similarly to</w:t>
      </w:r>
      <w:r w:rsidR="005B4D41" w:rsidRPr="00C81D16">
        <w:t xml:space="preserve"> </w:t>
      </w:r>
      <w:r w:rsidRPr="00C81D16">
        <w:t xml:space="preserve">figures and tables, </w:t>
      </w:r>
      <w:r w:rsidR="002928B9" w:rsidRPr="00C81D16">
        <w:t xml:space="preserve">an equation requires a caption above it. </w:t>
      </w:r>
    </w:p>
    <w:p w14:paraId="0A394076" w14:textId="77777777" w:rsidR="004C405F" w:rsidRPr="00C81D16" w:rsidRDefault="005B4D41" w:rsidP="00F17D50">
      <w:pPr>
        <w:pStyle w:val="Kuvaotsikko"/>
      </w:pPr>
      <w:bookmarkStart w:id="19" w:name="_Toc178144583"/>
      <w:r w:rsidRPr="00C81D16">
        <w:t>Equation</w:t>
      </w:r>
      <w:r w:rsidR="00F768EE" w:rsidRPr="00C81D16">
        <w:t xml:space="preserve"> </w:t>
      </w:r>
      <w:r w:rsidR="00F768EE" w:rsidRPr="00C81D16">
        <w:fldChar w:fldCharType="begin"/>
      </w:r>
      <w:r w:rsidR="00F768EE" w:rsidRPr="00C81D16">
        <w:instrText xml:space="preserve"> SEQ Kaava \* ARABIC </w:instrText>
      </w:r>
      <w:r w:rsidR="00F768EE" w:rsidRPr="00C81D16">
        <w:fldChar w:fldCharType="separate"/>
      </w:r>
      <w:r w:rsidR="001300B8">
        <w:rPr>
          <w:noProof/>
        </w:rPr>
        <w:t>1</w:t>
      </w:r>
      <w:r w:rsidR="00F768EE" w:rsidRPr="00C81D16">
        <w:rPr>
          <w:noProof/>
        </w:rPr>
        <w:fldChar w:fldCharType="end"/>
      </w:r>
      <w:r w:rsidR="00F768EE" w:rsidRPr="00C81D16">
        <w:t>.</w:t>
      </w:r>
      <w:r w:rsidRPr="00C81D16">
        <w:t xml:space="preserve"> </w:t>
      </w:r>
      <w:r w:rsidR="00FD6DE8">
        <w:t>The equation</w:t>
      </w:r>
      <w:r w:rsidRPr="00C81D16">
        <w:t xml:space="preserve"> derived from the theory of </w:t>
      </w:r>
      <w:bookmarkEnd w:id="18"/>
      <w:r w:rsidR="005E16DC" w:rsidRPr="00C81D16">
        <w:t>relativity.</w:t>
      </w:r>
      <w:bookmarkEnd w:id="19"/>
    </w:p>
    <w:p w14:paraId="516AADBB" w14:textId="77777777" w:rsidR="00244531" w:rsidRPr="00C81D16" w:rsidRDefault="006142B1" w:rsidP="00244531">
      <w:pPr>
        <w:pStyle w:val="Kuvaotsikk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 =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97C7FD" w14:textId="77777777" w:rsidR="007D431C" w:rsidRPr="00C81D16" w:rsidRDefault="009F5780" w:rsidP="0091710D">
      <w:pPr>
        <w:pStyle w:val="ReferencesHeading"/>
      </w:pPr>
      <w:bookmarkStart w:id="20" w:name="_Toc176163135"/>
      <w:r w:rsidRPr="00C81D16">
        <w:lastRenderedPageBreak/>
        <w:t>References</w:t>
      </w:r>
      <w:bookmarkEnd w:id="20"/>
      <w:r w:rsidRPr="00C81D16">
        <w:t xml:space="preserve"> </w:t>
      </w:r>
    </w:p>
    <w:p w14:paraId="4DDFDB59" w14:textId="77777777" w:rsidR="00DA42D5" w:rsidRDefault="00642FD1" w:rsidP="00DA42D5">
      <w:pPr>
        <w:pStyle w:val="Lhdeluettelo"/>
      </w:pPr>
      <w:bookmarkStart w:id="21" w:name="_Hlk129100248"/>
      <w:r w:rsidRPr="00C81D16">
        <w:t xml:space="preserve">Format the references </w:t>
      </w:r>
      <w:r w:rsidR="008170B6" w:rsidRPr="00C81D16">
        <w:t xml:space="preserve">using </w:t>
      </w:r>
      <w:r w:rsidRPr="00C81D16">
        <w:t xml:space="preserve">the </w:t>
      </w:r>
      <w:r w:rsidR="009F5780" w:rsidRPr="00C81D16">
        <w:t xml:space="preserve">Bibliography </w:t>
      </w:r>
      <w:r w:rsidR="005D51CA" w:rsidRPr="00C81D16">
        <w:t>style</w:t>
      </w:r>
      <w:r w:rsidR="00513161">
        <w:t xml:space="preserve">. </w:t>
      </w:r>
      <w:r w:rsidR="00DA42D5" w:rsidRPr="00137A5E">
        <w:t>Delete this text. Update the bibliography below</w:t>
      </w:r>
      <w:r w:rsidR="00DA42D5">
        <w:t xml:space="preserve">. </w:t>
      </w:r>
    </w:p>
    <w:p w14:paraId="1FEEC624" w14:textId="77777777" w:rsidR="00513161" w:rsidRDefault="00513161" w:rsidP="00FD2672">
      <w:pPr>
        <w:pStyle w:val="Lhdeluettelo"/>
      </w:pPr>
      <w:r w:rsidRPr="00CE4131">
        <w:t>Centre</w:t>
      </w:r>
      <w:r>
        <w:t xml:space="preserve"> for Occupational Safety. (n.d.). </w:t>
      </w:r>
      <w:r w:rsidRPr="00513161">
        <w:rPr>
          <w:i/>
          <w:iCs/>
        </w:rPr>
        <w:t>Puutavaran kuljetus jäällä.</w:t>
      </w:r>
      <w:r>
        <w:t xml:space="preserve"> </w:t>
      </w:r>
      <w:hyperlink r:id="rId18" w:history="1">
        <w:r w:rsidRPr="00B03D17">
          <w:rPr>
            <w:rStyle w:val="Hyperlinkki"/>
          </w:rPr>
          <w:t>https://ttk.fi/tyoturvallisuus_ja_tyosuojelu/toimialakohtaista_tietoa/maatalousalat_ja_metsaala/turvallinen_tyoskentely_metsatoissa/puutavaran_kuljetus_jaalla.6730.news</w:t>
        </w:r>
      </w:hyperlink>
    </w:p>
    <w:p w14:paraId="263420A1" w14:textId="77777777" w:rsidR="00513161" w:rsidRDefault="00513161" w:rsidP="00FD2672">
      <w:pPr>
        <w:pStyle w:val="Lhdeluettelo"/>
      </w:pPr>
      <w:r w:rsidRPr="00FD2672">
        <w:t>Eduix</w:t>
      </w:r>
      <w:r>
        <w:t xml:space="preserve">. (n.d.). </w:t>
      </w:r>
      <w:r w:rsidRPr="00513161">
        <w:rPr>
          <w:i/>
          <w:iCs/>
        </w:rPr>
        <w:t>Wihi logo [image].</w:t>
      </w:r>
      <w:r>
        <w:t xml:space="preserve"> Eduix. </w:t>
      </w:r>
      <w:hyperlink r:id="rId19" w:history="1">
        <w:r w:rsidRPr="00B03D17">
          <w:rPr>
            <w:rStyle w:val="Hyperlinkki"/>
          </w:rPr>
          <w:t>https://eduix.fi/tuotteet-ja-palvelut/wihi/</w:t>
        </w:r>
      </w:hyperlink>
    </w:p>
    <w:bookmarkEnd w:id="21"/>
    <w:p w14:paraId="38D49A41" w14:textId="77777777" w:rsidR="00A0340A" w:rsidRDefault="00A0340A" w:rsidP="00A0340A">
      <w:pPr>
        <w:pStyle w:val="Lhdeluettelo"/>
      </w:pPr>
    </w:p>
    <w:sectPr w:rsidR="00A0340A" w:rsidSect="00161E9D">
      <w:headerReference w:type="default" r:id="rId20"/>
      <w:footerReference w:type="default" r:id="rId21"/>
      <w:pgSz w:w="11906" w:h="16838"/>
      <w:pgMar w:top="567" w:right="567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A5424" w14:textId="77777777" w:rsidR="00037B21" w:rsidRPr="00026630" w:rsidRDefault="00037B21" w:rsidP="0091710D">
      <w:r>
        <w:separator/>
      </w:r>
    </w:p>
    <w:p w14:paraId="21BABE46" w14:textId="77777777" w:rsidR="00037B21" w:rsidRDefault="00037B21" w:rsidP="0091710D"/>
    <w:p w14:paraId="14225687" w14:textId="77777777" w:rsidR="00037B21" w:rsidRDefault="00037B21" w:rsidP="0091710D"/>
    <w:p w14:paraId="045E3D62" w14:textId="77777777" w:rsidR="00037B21" w:rsidRDefault="00037B21" w:rsidP="0091710D"/>
    <w:p w14:paraId="2E657EE4" w14:textId="77777777" w:rsidR="00037B21" w:rsidRDefault="00037B21" w:rsidP="0091710D"/>
  </w:endnote>
  <w:endnote w:type="continuationSeparator" w:id="0">
    <w:p w14:paraId="527D7FD2" w14:textId="77777777" w:rsidR="00037B21" w:rsidRPr="00026630" w:rsidRDefault="00037B21" w:rsidP="0091710D">
      <w:r>
        <w:continuationSeparator/>
      </w:r>
    </w:p>
    <w:p w14:paraId="339D744E" w14:textId="77777777" w:rsidR="00037B21" w:rsidRDefault="00037B21" w:rsidP="0091710D"/>
    <w:p w14:paraId="3A83A615" w14:textId="77777777" w:rsidR="00037B21" w:rsidRDefault="00037B21" w:rsidP="0091710D"/>
    <w:p w14:paraId="678753FC" w14:textId="77777777" w:rsidR="00037B21" w:rsidRDefault="00037B21" w:rsidP="0091710D"/>
    <w:p w14:paraId="4DADDB04" w14:textId="77777777" w:rsidR="00037B21" w:rsidRDefault="00037B21" w:rsidP="0091710D"/>
  </w:endnote>
  <w:endnote w:type="continuationNotice" w:id="1">
    <w:p w14:paraId="292EC096" w14:textId="77777777" w:rsidR="00037B21" w:rsidRDefault="00037B2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2A2FE" w14:textId="77777777" w:rsidR="00401407" w:rsidRPr="00696E55" w:rsidRDefault="00401407" w:rsidP="00CD0702">
    <w:pPr>
      <w:pStyle w:val="Alatunnist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00EAD" w14:textId="77777777" w:rsidR="00037B21" w:rsidRPr="00026630" w:rsidRDefault="00037B21" w:rsidP="0091710D">
      <w:r>
        <w:separator/>
      </w:r>
    </w:p>
    <w:p w14:paraId="035001DB" w14:textId="77777777" w:rsidR="00037B21" w:rsidRDefault="00037B21" w:rsidP="0091710D"/>
    <w:p w14:paraId="2F63DD8A" w14:textId="77777777" w:rsidR="00037B21" w:rsidRDefault="00037B21" w:rsidP="0091710D"/>
    <w:p w14:paraId="2536CCB5" w14:textId="77777777" w:rsidR="00037B21" w:rsidRDefault="00037B21" w:rsidP="0091710D"/>
    <w:p w14:paraId="4257F081" w14:textId="77777777" w:rsidR="00037B21" w:rsidRDefault="00037B21" w:rsidP="0091710D"/>
  </w:footnote>
  <w:footnote w:type="continuationSeparator" w:id="0">
    <w:p w14:paraId="4F2FF957" w14:textId="77777777" w:rsidR="00037B21" w:rsidRPr="00026630" w:rsidRDefault="00037B21" w:rsidP="0091710D">
      <w:r>
        <w:continuationSeparator/>
      </w:r>
    </w:p>
    <w:p w14:paraId="7E7D5332" w14:textId="77777777" w:rsidR="00037B21" w:rsidRDefault="00037B21" w:rsidP="0091710D"/>
    <w:p w14:paraId="28EDA824" w14:textId="77777777" w:rsidR="00037B21" w:rsidRDefault="00037B21" w:rsidP="0091710D"/>
    <w:p w14:paraId="40583409" w14:textId="77777777" w:rsidR="00037B21" w:rsidRDefault="00037B21" w:rsidP="0091710D"/>
    <w:p w14:paraId="12D117A3" w14:textId="77777777" w:rsidR="00037B21" w:rsidRDefault="00037B21" w:rsidP="0091710D"/>
  </w:footnote>
  <w:footnote w:type="continuationNotice" w:id="1">
    <w:p w14:paraId="47E04318" w14:textId="77777777" w:rsidR="00037B21" w:rsidRDefault="00037B2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4CBB7" w14:textId="77777777" w:rsidR="00C81D16" w:rsidRDefault="00C81D16" w:rsidP="00C81D16">
    <w:pPr>
      <w:pStyle w:val="Yltunniste"/>
      <w:ind w:left="0"/>
      <w:jc w:val="center"/>
    </w:pPr>
    <w:r>
      <w:rPr>
        <w:noProof/>
      </w:rPr>
      <w:drawing>
        <wp:inline distT="0" distB="0" distL="0" distR="0" wp14:anchorId="0394A696" wp14:editId="78C7834F">
          <wp:extent cx="2664000" cy="1014984"/>
          <wp:effectExtent l="0" t="0" r="3175" b="0"/>
          <wp:docPr id="1886137748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1014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C2F6" w14:textId="77777777" w:rsidR="005776A7" w:rsidRDefault="00815ADF" w:rsidP="00815ADF">
    <w:pPr>
      <w:pStyle w:val="Yltunniste"/>
      <w:tabs>
        <w:tab w:val="left" w:pos="7938"/>
      </w:tabs>
      <w:spacing w:after="240"/>
      <w:ind w:left="0"/>
      <w:jc w:val="left"/>
    </w:pPr>
    <w:r>
      <w:rPr>
        <w:noProof/>
      </w:rPr>
      <w:drawing>
        <wp:inline distT="0" distB="0" distL="0" distR="0" wp14:anchorId="19055E18" wp14:editId="7DF783E0">
          <wp:extent cx="1458775" cy="514800"/>
          <wp:effectExtent l="0" t="0" r="8255" b="0"/>
          <wp:docPr id="1422520307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53" t="7436" r="117" b="4121"/>
                  <a:stretch/>
                </pic:blipFill>
                <pic:spPr bwMode="auto">
                  <a:xfrm>
                    <a:off x="0" y="0"/>
                    <a:ext cx="1461600" cy="5157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  <w:t>Tiivistelmä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4E2EC" w14:textId="77777777" w:rsidR="00815ADF" w:rsidRDefault="00815ADF" w:rsidP="00815ADF">
    <w:pPr>
      <w:pStyle w:val="Yltunniste"/>
      <w:tabs>
        <w:tab w:val="left" w:pos="7938"/>
      </w:tabs>
      <w:spacing w:after="240"/>
      <w:ind w:left="0"/>
      <w:jc w:val="left"/>
    </w:pPr>
    <w:r>
      <w:rPr>
        <w:noProof/>
      </w:rPr>
      <w:drawing>
        <wp:inline distT="0" distB="0" distL="0" distR="0" wp14:anchorId="1B8B1B51" wp14:editId="42A3BE7A">
          <wp:extent cx="1458775" cy="514800"/>
          <wp:effectExtent l="0" t="0" r="8255" b="0"/>
          <wp:docPr id="86688511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53" t="7436" r="117" b="4121"/>
                  <a:stretch/>
                </pic:blipFill>
                <pic:spPr bwMode="auto">
                  <a:xfrm>
                    <a:off x="0" y="0"/>
                    <a:ext cx="1461600" cy="5157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  <w:t>Abstract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BA033" w14:textId="77777777" w:rsidR="00FD6DE8" w:rsidRDefault="00FD6DE8" w:rsidP="0091710D">
    <w:pPr>
      <w:pStyle w:val="Yltunnis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56284" w14:textId="61D0B2F3" w:rsidR="00C42719" w:rsidRDefault="00000000" w:rsidP="00CD0702">
    <w:pPr>
      <w:pStyle w:val="Yltunniste"/>
      <w:spacing w:after="360"/>
    </w:pPr>
    <w:sdt>
      <w:sdtPr>
        <w:id w:val="-1815012186"/>
        <w:docPartObj>
          <w:docPartGallery w:val="Page Numbers (Top of Page)"/>
          <w:docPartUnique/>
        </w:docPartObj>
      </w:sdtPr>
      <w:sdtContent>
        <w:r w:rsidR="00C42719">
          <w:fldChar w:fldCharType="begin"/>
        </w:r>
        <w:r w:rsidR="00C42719">
          <w:instrText xml:space="preserve"> PAGE   \* MERGEFORMAT </w:instrText>
        </w:r>
        <w:r w:rsidR="00C42719">
          <w:fldChar w:fldCharType="separate"/>
        </w:r>
        <w:r w:rsidR="008A4240">
          <w:t>8</w:t>
        </w:r>
        <w:r w:rsidR="00C42719">
          <w:fldChar w:fldCharType="end"/>
        </w:r>
      </w:sdtContent>
    </w:sdt>
    <w:r w:rsidR="000D64DA">
      <w:t xml:space="preserve"> (</w:t>
    </w:r>
    <w:fldSimple w:instr=" SECTIONPAGES  \* Arabic  \* MERGEFORMAT ">
      <w:r w:rsidR="001300B8">
        <w:rPr>
          <w:noProof/>
        </w:rPr>
        <w:t>4</w:t>
      </w:r>
    </w:fldSimple>
    <w:r w:rsidR="000D64DA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1AE"/>
    <w:multiLevelType w:val="hybridMultilevel"/>
    <w:tmpl w:val="347CC902"/>
    <w:lvl w:ilvl="0" w:tplc="F01E5F88">
      <w:start w:val="1"/>
      <w:numFmt w:val="decimal"/>
      <w:pStyle w:val="ListParagraphNumbered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D722B3"/>
    <w:multiLevelType w:val="hybridMultilevel"/>
    <w:tmpl w:val="76B68588"/>
    <w:lvl w:ilvl="0" w:tplc="3EB4C91C">
      <w:start w:val="1"/>
      <w:numFmt w:val="bullet"/>
      <w:pStyle w:val="Luettelokappale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1D8017C"/>
    <w:multiLevelType w:val="multilevel"/>
    <w:tmpl w:val="F0D4BC7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F4517A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3387348"/>
    <w:multiLevelType w:val="multilevel"/>
    <w:tmpl w:val="E0E09A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D3947CB"/>
    <w:multiLevelType w:val="hybridMultilevel"/>
    <w:tmpl w:val="E7F689E6"/>
    <w:lvl w:ilvl="0" w:tplc="040B0001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952590977">
    <w:abstractNumId w:val="2"/>
  </w:num>
  <w:num w:numId="2" w16cid:durableId="1994210159">
    <w:abstractNumId w:val="1"/>
  </w:num>
  <w:num w:numId="3" w16cid:durableId="453330253">
    <w:abstractNumId w:val="0"/>
  </w:num>
  <w:num w:numId="4" w16cid:durableId="890776042">
    <w:abstractNumId w:val="5"/>
  </w:num>
  <w:num w:numId="5" w16cid:durableId="1597861095">
    <w:abstractNumId w:val="3"/>
  </w:num>
  <w:num w:numId="6" w16cid:durableId="171841607">
    <w:abstractNumId w:val="2"/>
  </w:num>
  <w:num w:numId="7" w16cid:durableId="1909069274">
    <w:abstractNumId w:val="2"/>
  </w:num>
  <w:num w:numId="8" w16cid:durableId="1774978919">
    <w:abstractNumId w:val="2"/>
  </w:num>
  <w:num w:numId="9" w16cid:durableId="1988197185">
    <w:abstractNumId w:val="1"/>
  </w:num>
  <w:num w:numId="10" w16cid:durableId="934560007">
    <w:abstractNumId w:val="0"/>
  </w:num>
  <w:num w:numId="11" w16cid:durableId="147313695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I0MjI3N7UwMTVX0lEKTi0uzszPAykwrwUA1k+GxywAAAA="/>
  </w:docVars>
  <w:rsids>
    <w:rsidRoot w:val="001300B8"/>
    <w:rsid w:val="00001083"/>
    <w:rsid w:val="00001CE0"/>
    <w:rsid w:val="00002B64"/>
    <w:rsid w:val="000061AC"/>
    <w:rsid w:val="0000674E"/>
    <w:rsid w:val="00011FD0"/>
    <w:rsid w:val="00013676"/>
    <w:rsid w:val="00015BF1"/>
    <w:rsid w:val="00016308"/>
    <w:rsid w:val="00025BF8"/>
    <w:rsid w:val="00027644"/>
    <w:rsid w:val="00027BDF"/>
    <w:rsid w:val="00030CCC"/>
    <w:rsid w:val="00031BD5"/>
    <w:rsid w:val="000328CE"/>
    <w:rsid w:val="00033829"/>
    <w:rsid w:val="00034029"/>
    <w:rsid w:val="0003563F"/>
    <w:rsid w:val="00036982"/>
    <w:rsid w:val="00037066"/>
    <w:rsid w:val="000373FA"/>
    <w:rsid w:val="00037B21"/>
    <w:rsid w:val="0004027C"/>
    <w:rsid w:val="000407BC"/>
    <w:rsid w:val="00042BCA"/>
    <w:rsid w:val="00042E5B"/>
    <w:rsid w:val="0004333B"/>
    <w:rsid w:val="00043524"/>
    <w:rsid w:val="00046511"/>
    <w:rsid w:val="00047FF7"/>
    <w:rsid w:val="0005028C"/>
    <w:rsid w:val="00052964"/>
    <w:rsid w:val="0005405C"/>
    <w:rsid w:val="00054073"/>
    <w:rsid w:val="0005622E"/>
    <w:rsid w:val="00063ED6"/>
    <w:rsid w:val="00065940"/>
    <w:rsid w:val="000744A5"/>
    <w:rsid w:val="00076544"/>
    <w:rsid w:val="000770AC"/>
    <w:rsid w:val="00077A37"/>
    <w:rsid w:val="00080EC9"/>
    <w:rsid w:val="00081051"/>
    <w:rsid w:val="00084065"/>
    <w:rsid w:val="00084D67"/>
    <w:rsid w:val="00091112"/>
    <w:rsid w:val="00094D1B"/>
    <w:rsid w:val="000970B0"/>
    <w:rsid w:val="000A501D"/>
    <w:rsid w:val="000B09C7"/>
    <w:rsid w:val="000B1635"/>
    <w:rsid w:val="000B547F"/>
    <w:rsid w:val="000C4B45"/>
    <w:rsid w:val="000C5C7B"/>
    <w:rsid w:val="000C6C4F"/>
    <w:rsid w:val="000D1CB6"/>
    <w:rsid w:val="000D45EA"/>
    <w:rsid w:val="000D64DA"/>
    <w:rsid w:val="000D76D3"/>
    <w:rsid w:val="000E0901"/>
    <w:rsid w:val="000E101A"/>
    <w:rsid w:val="000E1507"/>
    <w:rsid w:val="000E20F3"/>
    <w:rsid w:val="000E23E7"/>
    <w:rsid w:val="000E705D"/>
    <w:rsid w:val="000F472E"/>
    <w:rsid w:val="000F4D82"/>
    <w:rsid w:val="000F54E7"/>
    <w:rsid w:val="000F7D21"/>
    <w:rsid w:val="000F7F86"/>
    <w:rsid w:val="001008D9"/>
    <w:rsid w:val="001018F2"/>
    <w:rsid w:val="00106873"/>
    <w:rsid w:val="001068A8"/>
    <w:rsid w:val="0010742B"/>
    <w:rsid w:val="00107B38"/>
    <w:rsid w:val="001155D5"/>
    <w:rsid w:val="00115A56"/>
    <w:rsid w:val="00122DF4"/>
    <w:rsid w:val="00124629"/>
    <w:rsid w:val="001300B8"/>
    <w:rsid w:val="001343EE"/>
    <w:rsid w:val="00134964"/>
    <w:rsid w:val="001366BF"/>
    <w:rsid w:val="00140D67"/>
    <w:rsid w:val="0014175A"/>
    <w:rsid w:val="00142E67"/>
    <w:rsid w:val="0014325F"/>
    <w:rsid w:val="00146701"/>
    <w:rsid w:val="001468A5"/>
    <w:rsid w:val="00147ADD"/>
    <w:rsid w:val="001516A9"/>
    <w:rsid w:val="00151DE2"/>
    <w:rsid w:val="00152129"/>
    <w:rsid w:val="0015297A"/>
    <w:rsid w:val="00152E52"/>
    <w:rsid w:val="0015378A"/>
    <w:rsid w:val="00154C00"/>
    <w:rsid w:val="00161E9D"/>
    <w:rsid w:val="00164502"/>
    <w:rsid w:val="00171185"/>
    <w:rsid w:val="00171FA0"/>
    <w:rsid w:val="00173676"/>
    <w:rsid w:val="00174406"/>
    <w:rsid w:val="00175085"/>
    <w:rsid w:val="00176258"/>
    <w:rsid w:val="00181183"/>
    <w:rsid w:val="0018187F"/>
    <w:rsid w:val="001859D4"/>
    <w:rsid w:val="00187E53"/>
    <w:rsid w:val="0019089E"/>
    <w:rsid w:val="00191890"/>
    <w:rsid w:val="001965ED"/>
    <w:rsid w:val="001A1C11"/>
    <w:rsid w:val="001A2E0D"/>
    <w:rsid w:val="001A3860"/>
    <w:rsid w:val="001A474A"/>
    <w:rsid w:val="001A4B8D"/>
    <w:rsid w:val="001A4FB4"/>
    <w:rsid w:val="001A5184"/>
    <w:rsid w:val="001A55E7"/>
    <w:rsid w:val="001A6522"/>
    <w:rsid w:val="001B246E"/>
    <w:rsid w:val="001B40FF"/>
    <w:rsid w:val="001B5EA7"/>
    <w:rsid w:val="001C45DD"/>
    <w:rsid w:val="001C46F1"/>
    <w:rsid w:val="001D0661"/>
    <w:rsid w:val="001D0D90"/>
    <w:rsid w:val="001D5F23"/>
    <w:rsid w:val="001E11B7"/>
    <w:rsid w:val="001E48BE"/>
    <w:rsid w:val="001E7935"/>
    <w:rsid w:val="001F039A"/>
    <w:rsid w:val="001F11FE"/>
    <w:rsid w:val="001F1403"/>
    <w:rsid w:val="001F1642"/>
    <w:rsid w:val="001F4E14"/>
    <w:rsid w:val="001F7062"/>
    <w:rsid w:val="00202980"/>
    <w:rsid w:val="002045A6"/>
    <w:rsid w:val="002064C5"/>
    <w:rsid w:val="002074CF"/>
    <w:rsid w:val="00207BD3"/>
    <w:rsid w:val="00210D26"/>
    <w:rsid w:val="00210F03"/>
    <w:rsid w:val="00212DBF"/>
    <w:rsid w:val="00214C5B"/>
    <w:rsid w:val="002158AA"/>
    <w:rsid w:val="002158B4"/>
    <w:rsid w:val="00217A68"/>
    <w:rsid w:val="0022603C"/>
    <w:rsid w:val="00227570"/>
    <w:rsid w:val="002305F0"/>
    <w:rsid w:val="00233523"/>
    <w:rsid w:val="0023455E"/>
    <w:rsid w:val="00234C55"/>
    <w:rsid w:val="00241668"/>
    <w:rsid w:val="00244531"/>
    <w:rsid w:val="00245215"/>
    <w:rsid w:val="0025118E"/>
    <w:rsid w:val="0025160C"/>
    <w:rsid w:val="00253754"/>
    <w:rsid w:val="0025514C"/>
    <w:rsid w:val="00255476"/>
    <w:rsid w:val="002558A9"/>
    <w:rsid w:val="0025642A"/>
    <w:rsid w:val="00257D81"/>
    <w:rsid w:val="0026145B"/>
    <w:rsid w:val="002622E6"/>
    <w:rsid w:val="00263620"/>
    <w:rsid w:val="002654B9"/>
    <w:rsid w:val="0026622D"/>
    <w:rsid w:val="0027039E"/>
    <w:rsid w:val="00270EBC"/>
    <w:rsid w:val="002716B7"/>
    <w:rsid w:val="0027205D"/>
    <w:rsid w:val="00274A31"/>
    <w:rsid w:val="00275746"/>
    <w:rsid w:val="002825CB"/>
    <w:rsid w:val="0028322C"/>
    <w:rsid w:val="002835C6"/>
    <w:rsid w:val="00285958"/>
    <w:rsid w:val="002928B9"/>
    <w:rsid w:val="002946B4"/>
    <w:rsid w:val="00295FEF"/>
    <w:rsid w:val="00297A50"/>
    <w:rsid w:val="002A1448"/>
    <w:rsid w:val="002A4CCE"/>
    <w:rsid w:val="002A52F1"/>
    <w:rsid w:val="002B3338"/>
    <w:rsid w:val="002B604B"/>
    <w:rsid w:val="002B77BA"/>
    <w:rsid w:val="002B78ED"/>
    <w:rsid w:val="002B7CF5"/>
    <w:rsid w:val="002C0A2C"/>
    <w:rsid w:val="002C1610"/>
    <w:rsid w:val="002C1CF2"/>
    <w:rsid w:val="002C394B"/>
    <w:rsid w:val="002C47BD"/>
    <w:rsid w:val="002D240B"/>
    <w:rsid w:val="002E0166"/>
    <w:rsid w:val="002E758B"/>
    <w:rsid w:val="002F1C40"/>
    <w:rsid w:val="002F43DC"/>
    <w:rsid w:val="002F4650"/>
    <w:rsid w:val="002F6693"/>
    <w:rsid w:val="00301A30"/>
    <w:rsid w:val="00302690"/>
    <w:rsid w:val="00304179"/>
    <w:rsid w:val="00306050"/>
    <w:rsid w:val="00306D92"/>
    <w:rsid w:val="00306E42"/>
    <w:rsid w:val="00306E92"/>
    <w:rsid w:val="003133BA"/>
    <w:rsid w:val="00313EBD"/>
    <w:rsid w:val="00314505"/>
    <w:rsid w:val="00315AE7"/>
    <w:rsid w:val="0032311B"/>
    <w:rsid w:val="00325CB8"/>
    <w:rsid w:val="00335860"/>
    <w:rsid w:val="00336C94"/>
    <w:rsid w:val="00337730"/>
    <w:rsid w:val="00341045"/>
    <w:rsid w:val="00345062"/>
    <w:rsid w:val="0034510D"/>
    <w:rsid w:val="00345D1D"/>
    <w:rsid w:val="00350091"/>
    <w:rsid w:val="0035098D"/>
    <w:rsid w:val="003509AD"/>
    <w:rsid w:val="0035697E"/>
    <w:rsid w:val="00357FD9"/>
    <w:rsid w:val="00361939"/>
    <w:rsid w:val="00367690"/>
    <w:rsid w:val="00367AF9"/>
    <w:rsid w:val="00371795"/>
    <w:rsid w:val="003761D1"/>
    <w:rsid w:val="00377189"/>
    <w:rsid w:val="00380082"/>
    <w:rsid w:val="00381A59"/>
    <w:rsid w:val="00382F3D"/>
    <w:rsid w:val="003842F3"/>
    <w:rsid w:val="00385501"/>
    <w:rsid w:val="003908EA"/>
    <w:rsid w:val="00391A0A"/>
    <w:rsid w:val="00392E32"/>
    <w:rsid w:val="003956D8"/>
    <w:rsid w:val="003A20CC"/>
    <w:rsid w:val="003A57F3"/>
    <w:rsid w:val="003A6414"/>
    <w:rsid w:val="003B2D36"/>
    <w:rsid w:val="003B7AD8"/>
    <w:rsid w:val="003B7C41"/>
    <w:rsid w:val="003C3B1B"/>
    <w:rsid w:val="003C42DE"/>
    <w:rsid w:val="003C46D8"/>
    <w:rsid w:val="003C60AC"/>
    <w:rsid w:val="003C68D4"/>
    <w:rsid w:val="003E1E07"/>
    <w:rsid w:val="003E3659"/>
    <w:rsid w:val="003E468B"/>
    <w:rsid w:val="003E6F67"/>
    <w:rsid w:val="003F5EFD"/>
    <w:rsid w:val="003F7853"/>
    <w:rsid w:val="00401407"/>
    <w:rsid w:val="0040443B"/>
    <w:rsid w:val="00410D65"/>
    <w:rsid w:val="0041167C"/>
    <w:rsid w:val="004132A7"/>
    <w:rsid w:val="0041350C"/>
    <w:rsid w:val="00415197"/>
    <w:rsid w:val="00415DBD"/>
    <w:rsid w:val="00416A8B"/>
    <w:rsid w:val="004201AB"/>
    <w:rsid w:val="004213CC"/>
    <w:rsid w:val="00423ABA"/>
    <w:rsid w:val="00424337"/>
    <w:rsid w:val="00425B71"/>
    <w:rsid w:val="00426DFE"/>
    <w:rsid w:val="00427FF7"/>
    <w:rsid w:val="00432A3A"/>
    <w:rsid w:val="00433AF0"/>
    <w:rsid w:val="00440D99"/>
    <w:rsid w:val="00442359"/>
    <w:rsid w:val="00450579"/>
    <w:rsid w:val="004532EE"/>
    <w:rsid w:val="00453373"/>
    <w:rsid w:val="004537A5"/>
    <w:rsid w:val="00454A1C"/>
    <w:rsid w:val="00454F03"/>
    <w:rsid w:val="004569DD"/>
    <w:rsid w:val="00456FC6"/>
    <w:rsid w:val="00457857"/>
    <w:rsid w:val="0046125A"/>
    <w:rsid w:val="004640D7"/>
    <w:rsid w:val="00465C6B"/>
    <w:rsid w:val="0046746F"/>
    <w:rsid w:val="00470DDA"/>
    <w:rsid w:val="00471042"/>
    <w:rsid w:val="00472BE2"/>
    <w:rsid w:val="00474C94"/>
    <w:rsid w:val="004776D4"/>
    <w:rsid w:val="00477838"/>
    <w:rsid w:val="00480426"/>
    <w:rsid w:val="00481855"/>
    <w:rsid w:val="004833C0"/>
    <w:rsid w:val="00484D9E"/>
    <w:rsid w:val="00493E2E"/>
    <w:rsid w:val="0049553B"/>
    <w:rsid w:val="004A01CA"/>
    <w:rsid w:val="004A02BB"/>
    <w:rsid w:val="004A42A2"/>
    <w:rsid w:val="004A468C"/>
    <w:rsid w:val="004A4AEF"/>
    <w:rsid w:val="004B0B27"/>
    <w:rsid w:val="004B2BD4"/>
    <w:rsid w:val="004B7088"/>
    <w:rsid w:val="004C28BA"/>
    <w:rsid w:val="004C405F"/>
    <w:rsid w:val="004C4B78"/>
    <w:rsid w:val="004C6732"/>
    <w:rsid w:val="004C6F92"/>
    <w:rsid w:val="004D3891"/>
    <w:rsid w:val="004D49E6"/>
    <w:rsid w:val="004D51AC"/>
    <w:rsid w:val="004D612A"/>
    <w:rsid w:val="004E0B24"/>
    <w:rsid w:val="004E3467"/>
    <w:rsid w:val="004E6CD5"/>
    <w:rsid w:val="004F2CFE"/>
    <w:rsid w:val="00503C9E"/>
    <w:rsid w:val="0050421A"/>
    <w:rsid w:val="00505816"/>
    <w:rsid w:val="00510295"/>
    <w:rsid w:val="00510D22"/>
    <w:rsid w:val="00511742"/>
    <w:rsid w:val="005122E8"/>
    <w:rsid w:val="00512FDE"/>
    <w:rsid w:val="00513161"/>
    <w:rsid w:val="005132EC"/>
    <w:rsid w:val="0051344B"/>
    <w:rsid w:val="00517FA7"/>
    <w:rsid w:val="00521D5F"/>
    <w:rsid w:val="00534AE4"/>
    <w:rsid w:val="005351F2"/>
    <w:rsid w:val="0053592F"/>
    <w:rsid w:val="00536950"/>
    <w:rsid w:val="0054053F"/>
    <w:rsid w:val="0054340B"/>
    <w:rsid w:val="00554D78"/>
    <w:rsid w:val="0055791A"/>
    <w:rsid w:val="0056016D"/>
    <w:rsid w:val="00560F85"/>
    <w:rsid w:val="0056144A"/>
    <w:rsid w:val="005630BF"/>
    <w:rsid w:val="0056513E"/>
    <w:rsid w:val="00570F3F"/>
    <w:rsid w:val="005711C3"/>
    <w:rsid w:val="005711E4"/>
    <w:rsid w:val="00572169"/>
    <w:rsid w:val="00573EEB"/>
    <w:rsid w:val="0057417F"/>
    <w:rsid w:val="00575DC5"/>
    <w:rsid w:val="005776A7"/>
    <w:rsid w:val="00581842"/>
    <w:rsid w:val="00582361"/>
    <w:rsid w:val="00582C52"/>
    <w:rsid w:val="00583B76"/>
    <w:rsid w:val="00584A10"/>
    <w:rsid w:val="00585CA1"/>
    <w:rsid w:val="00585FAA"/>
    <w:rsid w:val="005917CD"/>
    <w:rsid w:val="0059393D"/>
    <w:rsid w:val="005947EB"/>
    <w:rsid w:val="0059517C"/>
    <w:rsid w:val="00597D6D"/>
    <w:rsid w:val="005A0315"/>
    <w:rsid w:val="005A04F4"/>
    <w:rsid w:val="005A3B12"/>
    <w:rsid w:val="005A5F8E"/>
    <w:rsid w:val="005B06F4"/>
    <w:rsid w:val="005B0D64"/>
    <w:rsid w:val="005B2B41"/>
    <w:rsid w:val="005B4997"/>
    <w:rsid w:val="005B4D41"/>
    <w:rsid w:val="005B6A9D"/>
    <w:rsid w:val="005B72D0"/>
    <w:rsid w:val="005C401C"/>
    <w:rsid w:val="005C5604"/>
    <w:rsid w:val="005C6721"/>
    <w:rsid w:val="005C6E6C"/>
    <w:rsid w:val="005D0678"/>
    <w:rsid w:val="005D2727"/>
    <w:rsid w:val="005D51CA"/>
    <w:rsid w:val="005D5BED"/>
    <w:rsid w:val="005E0C7B"/>
    <w:rsid w:val="005E16DC"/>
    <w:rsid w:val="005E7592"/>
    <w:rsid w:val="005F140F"/>
    <w:rsid w:val="005F745A"/>
    <w:rsid w:val="006062BD"/>
    <w:rsid w:val="006100A8"/>
    <w:rsid w:val="0061172E"/>
    <w:rsid w:val="00611904"/>
    <w:rsid w:val="00612BF5"/>
    <w:rsid w:val="006142B1"/>
    <w:rsid w:val="00615488"/>
    <w:rsid w:val="00615FAD"/>
    <w:rsid w:val="006163A2"/>
    <w:rsid w:val="006172CE"/>
    <w:rsid w:val="00621564"/>
    <w:rsid w:val="006241C7"/>
    <w:rsid w:val="006319FF"/>
    <w:rsid w:val="00631E1D"/>
    <w:rsid w:val="00631E42"/>
    <w:rsid w:val="00641E52"/>
    <w:rsid w:val="00642FD1"/>
    <w:rsid w:val="0064433C"/>
    <w:rsid w:val="006443C4"/>
    <w:rsid w:val="006466C8"/>
    <w:rsid w:val="0064721C"/>
    <w:rsid w:val="00653026"/>
    <w:rsid w:val="00656D98"/>
    <w:rsid w:val="00656F48"/>
    <w:rsid w:val="006573CC"/>
    <w:rsid w:val="006635BA"/>
    <w:rsid w:val="00670500"/>
    <w:rsid w:val="00671FE6"/>
    <w:rsid w:val="006721F5"/>
    <w:rsid w:val="00673273"/>
    <w:rsid w:val="006744D0"/>
    <w:rsid w:val="006745A2"/>
    <w:rsid w:val="006764FD"/>
    <w:rsid w:val="0067681C"/>
    <w:rsid w:val="00676C97"/>
    <w:rsid w:val="00685A50"/>
    <w:rsid w:val="00685C74"/>
    <w:rsid w:val="00691431"/>
    <w:rsid w:val="00691812"/>
    <w:rsid w:val="00692BB2"/>
    <w:rsid w:val="00694045"/>
    <w:rsid w:val="0069654D"/>
    <w:rsid w:val="00696553"/>
    <w:rsid w:val="00696E55"/>
    <w:rsid w:val="00697D6B"/>
    <w:rsid w:val="006A50C1"/>
    <w:rsid w:val="006A60E8"/>
    <w:rsid w:val="006A61D2"/>
    <w:rsid w:val="006A657F"/>
    <w:rsid w:val="006A6F05"/>
    <w:rsid w:val="006B0822"/>
    <w:rsid w:val="006B0AF7"/>
    <w:rsid w:val="006B13F2"/>
    <w:rsid w:val="006B3E60"/>
    <w:rsid w:val="006B6C1D"/>
    <w:rsid w:val="006B738E"/>
    <w:rsid w:val="006B7776"/>
    <w:rsid w:val="006B7932"/>
    <w:rsid w:val="006C01FB"/>
    <w:rsid w:val="006C37A0"/>
    <w:rsid w:val="006C48F5"/>
    <w:rsid w:val="006D180A"/>
    <w:rsid w:val="006D2B51"/>
    <w:rsid w:val="006D30BB"/>
    <w:rsid w:val="006D3733"/>
    <w:rsid w:val="006D4764"/>
    <w:rsid w:val="006D59DE"/>
    <w:rsid w:val="006D6D0E"/>
    <w:rsid w:val="006E4AC5"/>
    <w:rsid w:val="006E57AF"/>
    <w:rsid w:val="006F43C3"/>
    <w:rsid w:val="007012AD"/>
    <w:rsid w:val="0070304D"/>
    <w:rsid w:val="00704F1C"/>
    <w:rsid w:val="00706A46"/>
    <w:rsid w:val="0071091F"/>
    <w:rsid w:val="00715A95"/>
    <w:rsid w:val="00720113"/>
    <w:rsid w:val="00721463"/>
    <w:rsid w:val="00724313"/>
    <w:rsid w:val="00724CFD"/>
    <w:rsid w:val="007256B1"/>
    <w:rsid w:val="00725C7C"/>
    <w:rsid w:val="0073031E"/>
    <w:rsid w:val="0073076F"/>
    <w:rsid w:val="00731352"/>
    <w:rsid w:val="00732F30"/>
    <w:rsid w:val="007337D4"/>
    <w:rsid w:val="00733B3C"/>
    <w:rsid w:val="007363BE"/>
    <w:rsid w:val="00737205"/>
    <w:rsid w:val="00737F83"/>
    <w:rsid w:val="00741C41"/>
    <w:rsid w:val="00743CDB"/>
    <w:rsid w:val="00744234"/>
    <w:rsid w:val="007459AA"/>
    <w:rsid w:val="00747B27"/>
    <w:rsid w:val="00751273"/>
    <w:rsid w:val="0075347E"/>
    <w:rsid w:val="00754130"/>
    <w:rsid w:val="00757359"/>
    <w:rsid w:val="00757873"/>
    <w:rsid w:val="00757A84"/>
    <w:rsid w:val="00760C68"/>
    <w:rsid w:val="00762FD2"/>
    <w:rsid w:val="00763422"/>
    <w:rsid w:val="007715AD"/>
    <w:rsid w:val="00772406"/>
    <w:rsid w:val="00772D6D"/>
    <w:rsid w:val="00774D48"/>
    <w:rsid w:val="00775DB1"/>
    <w:rsid w:val="007770F3"/>
    <w:rsid w:val="0077719F"/>
    <w:rsid w:val="00780664"/>
    <w:rsid w:val="007808D8"/>
    <w:rsid w:val="00780AB9"/>
    <w:rsid w:val="00783EB2"/>
    <w:rsid w:val="007843BF"/>
    <w:rsid w:val="00784D75"/>
    <w:rsid w:val="00786585"/>
    <w:rsid w:val="0078660E"/>
    <w:rsid w:val="00790FF1"/>
    <w:rsid w:val="007914B8"/>
    <w:rsid w:val="0079220B"/>
    <w:rsid w:val="0079288C"/>
    <w:rsid w:val="00792BF9"/>
    <w:rsid w:val="007978A9"/>
    <w:rsid w:val="007A0ABC"/>
    <w:rsid w:val="007A3517"/>
    <w:rsid w:val="007A7CFC"/>
    <w:rsid w:val="007A7F5C"/>
    <w:rsid w:val="007B4646"/>
    <w:rsid w:val="007B4E52"/>
    <w:rsid w:val="007B6906"/>
    <w:rsid w:val="007B6981"/>
    <w:rsid w:val="007B7D32"/>
    <w:rsid w:val="007C0B1E"/>
    <w:rsid w:val="007C250E"/>
    <w:rsid w:val="007C4B20"/>
    <w:rsid w:val="007C4C58"/>
    <w:rsid w:val="007C7D84"/>
    <w:rsid w:val="007D0D2F"/>
    <w:rsid w:val="007D431C"/>
    <w:rsid w:val="007E0558"/>
    <w:rsid w:val="007E0B20"/>
    <w:rsid w:val="007E0C25"/>
    <w:rsid w:val="007E3D4E"/>
    <w:rsid w:val="007E3E9E"/>
    <w:rsid w:val="007E688D"/>
    <w:rsid w:val="007E7094"/>
    <w:rsid w:val="007F0B4D"/>
    <w:rsid w:val="007F22C9"/>
    <w:rsid w:val="007F30DB"/>
    <w:rsid w:val="007F40BA"/>
    <w:rsid w:val="007F506A"/>
    <w:rsid w:val="007F73F7"/>
    <w:rsid w:val="007F7CC5"/>
    <w:rsid w:val="00800CD4"/>
    <w:rsid w:val="00800D8A"/>
    <w:rsid w:val="008019C9"/>
    <w:rsid w:val="00802481"/>
    <w:rsid w:val="00803986"/>
    <w:rsid w:val="00805D42"/>
    <w:rsid w:val="00806F64"/>
    <w:rsid w:val="0080733A"/>
    <w:rsid w:val="00811088"/>
    <w:rsid w:val="00815ADF"/>
    <w:rsid w:val="008170B6"/>
    <w:rsid w:val="00821664"/>
    <w:rsid w:val="00822DE3"/>
    <w:rsid w:val="0082483F"/>
    <w:rsid w:val="00826014"/>
    <w:rsid w:val="0082629F"/>
    <w:rsid w:val="00831396"/>
    <w:rsid w:val="0083164D"/>
    <w:rsid w:val="00832190"/>
    <w:rsid w:val="00832476"/>
    <w:rsid w:val="008334B7"/>
    <w:rsid w:val="00840A09"/>
    <w:rsid w:val="00841EC1"/>
    <w:rsid w:val="008423AA"/>
    <w:rsid w:val="00843EFC"/>
    <w:rsid w:val="008475C0"/>
    <w:rsid w:val="00847648"/>
    <w:rsid w:val="00854DC7"/>
    <w:rsid w:val="008579B6"/>
    <w:rsid w:val="00860AF6"/>
    <w:rsid w:val="00862A54"/>
    <w:rsid w:val="00863BBD"/>
    <w:rsid w:val="00864472"/>
    <w:rsid w:val="008652FA"/>
    <w:rsid w:val="00866AE7"/>
    <w:rsid w:val="00870F90"/>
    <w:rsid w:val="00871AB4"/>
    <w:rsid w:val="008758EC"/>
    <w:rsid w:val="00881542"/>
    <w:rsid w:val="008825D4"/>
    <w:rsid w:val="008832E9"/>
    <w:rsid w:val="00884BDA"/>
    <w:rsid w:val="00892FD9"/>
    <w:rsid w:val="0089317A"/>
    <w:rsid w:val="0089434E"/>
    <w:rsid w:val="008943B3"/>
    <w:rsid w:val="0089483F"/>
    <w:rsid w:val="008955E5"/>
    <w:rsid w:val="008A18C8"/>
    <w:rsid w:val="008A4240"/>
    <w:rsid w:val="008A4DD1"/>
    <w:rsid w:val="008A50F1"/>
    <w:rsid w:val="008A6D05"/>
    <w:rsid w:val="008B0775"/>
    <w:rsid w:val="008B1796"/>
    <w:rsid w:val="008B1A02"/>
    <w:rsid w:val="008B3F9B"/>
    <w:rsid w:val="008B4497"/>
    <w:rsid w:val="008C08F2"/>
    <w:rsid w:val="008C3E84"/>
    <w:rsid w:val="008C5F8F"/>
    <w:rsid w:val="008C7B68"/>
    <w:rsid w:val="008E1DC7"/>
    <w:rsid w:val="008E2F1C"/>
    <w:rsid w:val="008F2C33"/>
    <w:rsid w:val="008F3CC9"/>
    <w:rsid w:val="008F67E0"/>
    <w:rsid w:val="00903F8E"/>
    <w:rsid w:val="00904361"/>
    <w:rsid w:val="00905CC5"/>
    <w:rsid w:val="0091136E"/>
    <w:rsid w:val="00912A4F"/>
    <w:rsid w:val="00913079"/>
    <w:rsid w:val="009134A2"/>
    <w:rsid w:val="0091563A"/>
    <w:rsid w:val="0091635D"/>
    <w:rsid w:val="009170BD"/>
    <w:rsid w:val="0091710D"/>
    <w:rsid w:val="00917E60"/>
    <w:rsid w:val="00917ED4"/>
    <w:rsid w:val="00922AAA"/>
    <w:rsid w:val="00924A80"/>
    <w:rsid w:val="00925268"/>
    <w:rsid w:val="00926632"/>
    <w:rsid w:val="00926824"/>
    <w:rsid w:val="00926B77"/>
    <w:rsid w:val="00930BF8"/>
    <w:rsid w:val="00931815"/>
    <w:rsid w:val="00933CD2"/>
    <w:rsid w:val="00933F48"/>
    <w:rsid w:val="00934CEC"/>
    <w:rsid w:val="00934FE0"/>
    <w:rsid w:val="009401FC"/>
    <w:rsid w:val="00942729"/>
    <w:rsid w:val="00943483"/>
    <w:rsid w:val="00946475"/>
    <w:rsid w:val="00955487"/>
    <w:rsid w:val="00956205"/>
    <w:rsid w:val="009570BC"/>
    <w:rsid w:val="0095716F"/>
    <w:rsid w:val="00957259"/>
    <w:rsid w:val="00961D86"/>
    <w:rsid w:val="00962CA1"/>
    <w:rsid w:val="0097342F"/>
    <w:rsid w:val="00980D18"/>
    <w:rsid w:val="009821C5"/>
    <w:rsid w:val="00984DC7"/>
    <w:rsid w:val="00990022"/>
    <w:rsid w:val="0099135B"/>
    <w:rsid w:val="00993262"/>
    <w:rsid w:val="009945CD"/>
    <w:rsid w:val="009A3EAC"/>
    <w:rsid w:val="009A43D0"/>
    <w:rsid w:val="009B1EE5"/>
    <w:rsid w:val="009B62FB"/>
    <w:rsid w:val="009C1201"/>
    <w:rsid w:val="009C544D"/>
    <w:rsid w:val="009C5F56"/>
    <w:rsid w:val="009C6566"/>
    <w:rsid w:val="009D16CC"/>
    <w:rsid w:val="009D1947"/>
    <w:rsid w:val="009D281C"/>
    <w:rsid w:val="009E0284"/>
    <w:rsid w:val="009E69BC"/>
    <w:rsid w:val="009F1485"/>
    <w:rsid w:val="009F5780"/>
    <w:rsid w:val="009F720B"/>
    <w:rsid w:val="00A00D82"/>
    <w:rsid w:val="00A01437"/>
    <w:rsid w:val="00A0265A"/>
    <w:rsid w:val="00A0340A"/>
    <w:rsid w:val="00A11B49"/>
    <w:rsid w:val="00A12A55"/>
    <w:rsid w:val="00A12E33"/>
    <w:rsid w:val="00A155D5"/>
    <w:rsid w:val="00A16435"/>
    <w:rsid w:val="00A20B23"/>
    <w:rsid w:val="00A24B20"/>
    <w:rsid w:val="00A26E80"/>
    <w:rsid w:val="00A30AA4"/>
    <w:rsid w:val="00A30F7D"/>
    <w:rsid w:val="00A31348"/>
    <w:rsid w:val="00A3269B"/>
    <w:rsid w:val="00A37800"/>
    <w:rsid w:val="00A42854"/>
    <w:rsid w:val="00A440E1"/>
    <w:rsid w:val="00A444C0"/>
    <w:rsid w:val="00A46D30"/>
    <w:rsid w:val="00A50456"/>
    <w:rsid w:val="00A54117"/>
    <w:rsid w:val="00A55700"/>
    <w:rsid w:val="00A572EB"/>
    <w:rsid w:val="00A62B22"/>
    <w:rsid w:val="00A62F88"/>
    <w:rsid w:val="00A6390C"/>
    <w:rsid w:val="00A678A2"/>
    <w:rsid w:val="00A7035D"/>
    <w:rsid w:val="00A716F3"/>
    <w:rsid w:val="00A80113"/>
    <w:rsid w:val="00A83D1D"/>
    <w:rsid w:val="00A83E0C"/>
    <w:rsid w:val="00A86E0C"/>
    <w:rsid w:val="00A876AF"/>
    <w:rsid w:val="00A92967"/>
    <w:rsid w:val="00A92DFB"/>
    <w:rsid w:val="00A954F7"/>
    <w:rsid w:val="00A968C9"/>
    <w:rsid w:val="00AA0B10"/>
    <w:rsid w:val="00AA62E2"/>
    <w:rsid w:val="00AB04E8"/>
    <w:rsid w:val="00AB135D"/>
    <w:rsid w:val="00AB5A6C"/>
    <w:rsid w:val="00AB6A86"/>
    <w:rsid w:val="00AB6CF3"/>
    <w:rsid w:val="00AB74B9"/>
    <w:rsid w:val="00AB7B4F"/>
    <w:rsid w:val="00AC0244"/>
    <w:rsid w:val="00AC070A"/>
    <w:rsid w:val="00AC193A"/>
    <w:rsid w:val="00AC22C7"/>
    <w:rsid w:val="00AD237A"/>
    <w:rsid w:val="00AD2898"/>
    <w:rsid w:val="00AD4566"/>
    <w:rsid w:val="00AD764B"/>
    <w:rsid w:val="00AE1A71"/>
    <w:rsid w:val="00AE6194"/>
    <w:rsid w:val="00AE7975"/>
    <w:rsid w:val="00AF0C89"/>
    <w:rsid w:val="00AF0CF6"/>
    <w:rsid w:val="00AF181C"/>
    <w:rsid w:val="00AF23F7"/>
    <w:rsid w:val="00AF5E27"/>
    <w:rsid w:val="00AF61CF"/>
    <w:rsid w:val="00AF7654"/>
    <w:rsid w:val="00AF7FA4"/>
    <w:rsid w:val="00B024CC"/>
    <w:rsid w:val="00B03D17"/>
    <w:rsid w:val="00B107A7"/>
    <w:rsid w:val="00B13AA5"/>
    <w:rsid w:val="00B13BDF"/>
    <w:rsid w:val="00B1405A"/>
    <w:rsid w:val="00B14082"/>
    <w:rsid w:val="00B143B1"/>
    <w:rsid w:val="00B14630"/>
    <w:rsid w:val="00B200F7"/>
    <w:rsid w:val="00B267AB"/>
    <w:rsid w:val="00B2715A"/>
    <w:rsid w:val="00B27244"/>
    <w:rsid w:val="00B303DC"/>
    <w:rsid w:val="00B324DA"/>
    <w:rsid w:val="00B412F1"/>
    <w:rsid w:val="00B413D9"/>
    <w:rsid w:val="00B423BC"/>
    <w:rsid w:val="00B42491"/>
    <w:rsid w:val="00B42E99"/>
    <w:rsid w:val="00B43521"/>
    <w:rsid w:val="00B4359E"/>
    <w:rsid w:val="00B44A5E"/>
    <w:rsid w:val="00B45A1F"/>
    <w:rsid w:val="00B502A1"/>
    <w:rsid w:val="00B53A5E"/>
    <w:rsid w:val="00B54B7D"/>
    <w:rsid w:val="00B54F37"/>
    <w:rsid w:val="00B558C2"/>
    <w:rsid w:val="00B57366"/>
    <w:rsid w:val="00B60314"/>
    <w:rsid w:val="00B60A65"/>
    <w:rsid w:val="00B61F81"/>
    <w:rsid w:val="00B65635"/>
    <w:rsid w:val="00B67226"/>
    <w:rsid w:val="00B67D06"/>
    <w:rsid w:val="00B67F58"/>
    <w:rsid w:val="00B67FB8"/>
    <w:rsid w:val="00B701A3"/>
    <w:rsid w:val="00B7267E"/>
    <w:rsid w:val="00B72934"/>
    <w:rsid w:val="00B731FF"/>
    <w:rsid w:val="00B74204"/>
    <w:rsid w:val="00B748C0"/>
    <w:rsid w:val="00B76C96"/>
    <w:rsid w:val="00B8235C"/>
    <w:rsid w:val="00B82E72"/>
    <w:rsid w:val="00B84848"/>
    <w:rsid w:val="00B84B40"/>
    <w:rsid w:val="00B8503A"/>
    <w:rsid w:val="00B85DCE"/>
    <w:rsid w:val="00B87D53"/>
    <w:rsid w:val="00B912F6"/>
    <w:rsid w:val="00B93272"/>
    <w:rsid w:val="00B97312"/>
    <w:rsid w:val="00BA1D1E"/>
    <w:rsid w:val="00BA21BA"/>
    <w:rsid w:val="00BA34ED"/>
    <w:rsid w:val="00BA71D4"/>
    <w:rsid w:val="00BA73B0"/>
    <w:rsid w:val="00BA7B59"/>
    <w:rsid w:val="00BB157D"/>
    <w:rsid w:val="00BB17C9"/>
    <w:rsid w:val="00BB40FF"/>
    <w:rsid w:val="00BB477F"/>
    <w:rsid w:val="00BC53E8"/>
    <w:rsid w:val="00BC6005"/>
    <w:rsid w:val="00BC675C"/>
    <w:rsid w:val="00BD21E7"/>
    <w:rsid w:val="00BD34D3"/>
    <w:rsid w:val="00BD5A64"/>
    <w:rsid w:val="00BD6814"/>
    <w:rsid w:val="00BD750F"/>
    <w:rsid w:val="00BE3BCA"/>
    <w:rsid w:val="00BE43BA"/>
    <w:rsid w:val="00BE69CA"/>
    <w:rsid w:val="00BF1EA2"/>
    <w:rsid w:val="00BF4C99"/>
    <w:rsid w:val="00C078B2"/>
    <w:rsid w:val="00C12818"/>
    <w:rsid w:val="00C15615"/>
    <w:rsid w:val="00C15878"/>
    <w:rsid w:val="00C15B7E"/>
    <w:rsid w:val="00C17113"/>
    <w:rsid w:val="00C23231"/>
    <w:rsid w:val="00C26354"/>
    <w:rsid w:val="00C30BB3"/>
    <w:rsid w:val="00C31041"/>
    <w:rsid w:val="00C33C5F"/>
    <w:rsid w:val="00C3567D"/>
    <w:rsid w:val="00C42521"/>
    <w:rsid w:val="00C42719"/>
    <w:rsid w:val="00C455D7"/>
    <w:rsid w:val="00C45A42"/>
    <w:rsid w:val="00C460FD"/>
    <w:rsid w:val="00C503C6"/>
    <w:rsid w:val="00C53572"/>
    <w:rsid w:val="00C55407"/>
    <w:rsid w:val="00C55825"/>
    <w:rsid w:val="00C626EA"/>
    <w:rsid w:val="00C62B19"/>
    <w:rsid w:val="00C63C90"/>
    <w:rsid w:val="00C63FF9"/>
    <w:rsid w:val="00C7074C"/>
    <w:rsid w:val="00C711A4"/>
    <w:rsid w:val="00C71342"/>
    <w:rsid w:val="00C72C67"/>
    <w:rsid w:val="00C72D73"/>
    <w:rsid w:val="00C77A5A"/>
    <w:rsid w:val="00C77CD9"/>
    <w:rsid w:val="00C81D16"/>
    <w:rsid w:val="00C84268"/>
    <w:rsid w:val="00C84EF0"/>
    <w:rsid w:val="00C86A78"/>
    <w:rsid w:val="00C86F2D"/>
    <w:rsid w:val="00C87B3C"/>
    <w:rsid w:val="00C93C32"/>
    <w:rsid w:val="00C93FC4"/>
    <w:rsid w:val="00C96FC4"/>
    <w:rsid w:val="00CA1C93"/>
    <w:rsid w:val="00CA3610"/>
    <w:rsid w:val="00CA4726"/>
    <w:rsid w:val="00CA485F"/>
    <w:rsid w:val="00CA4963"/>
    <w:rsid w:val="00CA5E05"/>
    <w:rsid w:val="00CA6CF8"/>
    <w:rsid w:val="00CA7D98"/>
    <w:rsid w:val="00CB38A1"/>
    <w:rsid w:val="00CB52EA"/>
    <w:rsid w:val="00CC0379"/>
    <w:rsid w:val="00CC0CA0"/>
    <w:rsid w:val="00CC2A99"/>
    <w:rsid w:val="00CC2FEA"/>
    <w:rsid w:val="00CC5CD7"/>
    <w:rsid w:val="00CC649D"/>
    <w:rsid w:val="00CD0165"/>
    <w:rsid w:val="00CD0702"/>
    <w:rsid w:val="00CD249F"/>
    <w:rsid w:val="00CD2BFE"/>
    <w:rsid w:val="00CD306C"/>
    <w:rsid w:val="00CD4353"/>
    <w:rsid w:val="00CE1444"/>
    <w:rsid w:val="00CE17EE"/>
    <w:rsid w:val="00CE4131"/>
    <w:rsid w:val="00CF0839"/>
    <w:rsid w:val="00CF3479"/>
    <w:rsid w:val="00CF37E2"/>
    <w:rsid w:val="00D00FD6"/>
    <w:rsid w:val="00D01246"/>
    <w:rsid w:val="00D02112"/>
    <w:rsid w:val="00D12552"/>
    <w:rsid w:val="00D17233"/>
    <w:rsid w:val="00D21FA9"/>
    <w:rsid w:val="00D24D2E"/>
    <w:rsid w:val="00D27CF9"/>
    <w:rsid w:val="00D30467"/>
    <w:rsid w:val="00D33060"/>
    <w:rsid w:val="00D35613"/>
    <w:rsid w:val="00D36D59"/>
    <w:rsid w:val="00D36FE6"/>
    <w:rsid w:val="00D446FC"/>
    <w:rsid w:val="00D44F9D"/>
    <w:rsid w:val="00D46311"/>
    <w:rsid w:val="00D47B24"/>
    <w:rsid w:val="00D50BFE"/>
    <w:rsid w:val="00D57450"/>
    <w:rsid w:val="00D5796A"/>
    <w:rsid w:val="00D601A7"/>
    <w:rsid w:val="00D61B97"/>
    <w:rsid w:val="00D62E7E"/>
    <w:rsid w:val="00D650F9"/>
    <w:rsid w:val="00D6592F"/>
    <w:rsid w:val="00D677D4"/>
    <w:rsid w:val="00D715B8"/>
    <w:rsid w:val="00D73A81"/>
    <w:rsid w:val="00D75036"/>
    <w:rsid w:val="00D75525"/>
    <w:rsid w:val="00D75E63"/>
    <w:rsid w:val="00D770B2"/>
    <w:rsid w:val="00D835D1"/>
    <w:rsid w:val="00D91418"/>
    <w:rsid w:val="00DA1ADC"/>
    <w:rsid w:val="00DA36FE"/>
    <w:rsid w:val="00DA42D5"/>
    <w:rsid w:val="00DA47F0"/>
    <w:rsid w:val="00DA69E9"/>
    <w:rsid w:val="00DB05DD"/>
    <w:rsid w:val="00DB143F"/>
    <w:rsid w:val="00DB15D0"/>
    <w:rsid w:val="00DB6C4B"/>
    <w:rsid w:val="00DC18DF"/>
    <w:rsid w:val="00DC2598"/>
    <w:rsid w:val="00DC2A5C"/>
    <w:rsid w:val="00DC2D95"/>
    <w:rsid w:val="00DC7942"/>
    <w:rsid w:val="00DD10B0"/>
    <w:rsid w:val="00DD1A95"/>
    <w:rsid w:val="00DD2D01"/>
    <w:rsid w:val="00DD34A2"/>
    <w:rsid w:val="00DD4446"/>
    <w:rsid w:val="00DD656C"/>
    <w:rsid w:val="00DD7DC1"/>
    <w:rsid w:val="00DE5D97"/>
    <w:rsid w:val="00DE7216"/>
    <w:rsid w:val="00DE7EDE"/>
    <w:rsid w:val="00DF00CE"/>
    <w:rsid w:val="00DF034D"/>
    <w:rsid w:val="00DF4040"/>
    <w:rsid w:val="00DF75DB"/>
    <w:rsid w:val="00E00F7A"/>
    <w:rsid w:val="00E014CA"/>
    <w:rsid w:val="00E01E9F"/>
    <w:rsid w:val="00E03C3D"/>
    <w:rsid w:val="00E04B36"/>
    <w:rsid w:val="00E05355"/>
    <w:rsid w:val="00E05533"/>
    <w:rsid w:val="00E06D3B"/>
    <w:rsid w:val="00E07F70"/>
    <w:rsid w:val="00E11D1E"/>
    <w:rsid w:val="00E14474"/>
    <w:rsid w:val="00E16603"/>
    <w:rsid w:val="00E17714"/>
    <w:rsid w:val="00E209BE"/>
    <w:rsid w:val="00E21BE7"/>
    <w:rsid w:val="00E231AB"/>
    <w:rsid w:val="00E24F6D"/>
    <w:rsid w:val="00E30032"/>
    <w:rsid w:val="00E3059A"/>
    <w:rsid w:val="00E32867"/>
    <w:rsid w:val="00E35186"/>
    <w:rsid w:val="00E351FF"/>
    <w:rsid w:val="00E359E5"/>
    <w:rsid w:val="00E362F5"/>
    <w:rsid w:val="00E51F5E"/>
    <w:rsid w:val="00E61377"/>
    <w:rsid w:val="00E620C5"/>
    <w:rsid w:val="00E62194"/>
    <w:rsid w:val="00E635DF"/>
    <w:rsid w:val="00E6515D"/>
    <w:rsid w:val="00E66426"/>
    <w:rsid w:val="00E6787D"/>
    <w:rsid w:val="00E71077"/>
    <w:rsid w:val="00E72431"/>
    <w:rsid w:val="00E72A7C"/>
    <w:rsid w:val="00E754A6"/>
    <w:rsid w:val="00E75EC8"/>
    <w:rsid w:val="00E77ED7"/>
    <w:rsid w:val="00E77FA1"/>
    <w:rsid w:val="00E82035"/>
    <w:rsid w:val="00E84821"/>
    <w:rsid w:val="00E87FC5"/>
    <w:rsid w:val="00E90870"/>
    <w:rsid w:val="00E9315E"/>
    <w:rsid w:val="00E961FF"/>
    <w:rsid w:val="00EA0DF3"/>
    <w:rsid w:val="00EA1261"/>
    <w:rsid w:val="00EA64CD"/>
    <w:rsid w:val="00EA7115"/>
    <w:rsid w:val="00EB02C2"/>
    <w:rsid w:val="00EB2A6F"/>
    <w:rsid w:val="00EB31F1"/>
    <w:rsid w:val="00EB5C19"/>
    <w:rsid w:val="00EB603D"/>
    <w:rsid w:val="00EB6694"/>
    <w:rsid w:val="00EC1593"/>
    <w:rsid w:val="00ED0830"/>
    <w:rsid w:val="00ED6C95"/>
    <w:rsid w:val="00EE1010"/>
    <w:rsid w:val="00EE2132"/>
    <w:rsid w:val="00EE412A"/>
    <w:rsid w:val="00EE5FDA"/>
    <w:rsid w:val="00EF0405"/>
    <w:rsid w:val="00EF13C5"/>
    <w:rsid w:val="00EF2D58"/>
    <w:rsid w:val="00EF3F03"/>
    <w:rsid w:val="00EF40F9"/>
    <w:rsid w:val="00F018F2"/>
    <w:rsid w:val="00F12BC0"/>
    <w:rsid w:val="00F13B15"/>
    <w:rsid w:val="00F14931"/>
    <w:rsid w:val="00F14EDB"/>
    <w:rsid w:val="00F14FBC"/>
    <w:rsid w:val="00F16159"/>
    <w:rsid w:val="00F17D50"/>
    <w:rsid w:val="00F20795"/>
    <w:rsid w:val="00F21E19"/>
    <w:rsid w:val="00F242A9"/>
    <w:rsid w:val="00F24EE6"/>
    <w:rsid w:val="00F27970"/>
    <w:rsid w:val="00F27FE3"/>
    <w:rsid w:val="00F30EE9"/>
    <w:rsid w:val="00F33F15"/>
    <w:rsid w:val="00F356CE"/>
    <w:rsid w:val="00F41781"/>
    <w:rsid w:val="00F4583F"/>
    <w:rsid w:val="00F45E8A"/>
    <w:rsid w:val="00F465F1"/>
    <w:rsid w:val="00F47959"/>
    <w:rsid w:val="00F51EAE"/>
    <w:rsid w:val="00F54004"/>
    <w:rsid w:val="00F54E5F"/>
    <w:rsid w:val="00F6228C"/>
    <w:rsid w:val="00F67E7F"/>
    <w:rsid w:val="00F7401F"/>
    <w:rsid w:val="00F74E1F"/>
    <w:rsid w:val="00F768AB"/>
    <w:rsid w:val="00F768EE"/>
    <w:rsid w:val="00F76BEE"/>
    <w:rsid w:val="00F82484"/>
    <w:rsid w:val="00F85ABF"/>
    <w:rsid w:val="00F87CE1"/>
    <w:rsid w:val="00F953EB"/>
    <w:rsid w:val="00F96DC3"/>
    <w:rsid w:val="00FB09AA"/>
    <w:rsid w:val="00FB0A43"/>
    <w:rsid w:val="00FB418C"/>
    <w:rsid w:val="00FB585D"/>
    <w:rsid w:val="00FC00F4"/>
    <w:rsid w:val="00FC04DD"/>
    <w:rsid w:val="00FC39AB"/>
    <w:rsid w:val="00FC3F36"/>
    <w:rsid w:val="00FC6BEB"/>
    <w:rsid w:val="00FD0491"/>
    <w:rsid w:val="00FD0F22"/>
    <w:rsid w:val="00FD100E"/>
    <w:rsid w:val="00FD2672"/>
    <w:rsid w:val="00FD6DE8"/>
    <w:rsid w:val="00FD7BE3"/>
    <w:rsid w:val="00FE0BE1"/>
    <w:rsid w:val="00FE0EEF"/>
    <w:rsid w:val="00FE3AAC"/>
    <w:rsid w:val="00FE6274"/>
    <w:rsid w:val="00FE75A0"/>
    <w:rsid w:val="00FE7649"/>
    <w:rsid w:val="00FF05AE"/>
    <w:rsid w:val="00FF1567"/>
    <w:rsid w:val="00FF6608"/>
    <w:rsid w:val="00FF691D"/>
    <w:rsid w:val="00FF7A3E"/>
    <w:rsid w:val="0E8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5E0663"/>
  <w15:docId w15:val="{6E0C8821-814A-484B-AC67-A484C4C2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aliases w:val="Perusteksti"/>
    <w:qFormat/>
    <w:rsid w:val="00CA5E05"/>
    <w:pPr>
      <w:suppressAutoHyphens/>
      <w:spacing w:before="360" w:after="360"/>
      <w:ind w:left="1304"/>
    </w:pPr>
    <w:rPr>
      <w:rFonts w:ascii="Arial" w:hAnsi="Arial"/>
      <w:sz w:val="22"/>
      <w:lang w:val="en-GB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CD0702"/>
    <w:pPr>
      <w:keepNext/>
      <w:keepLines/>
      <w:numPr>
        <w:numId w:val="8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autoRedefine/>
    <w:qFormat/>
    <w:rsid w:val="00CD0702"/>
    <w:pPr>
      <w:keepNext/>
      <w:keepLines/>
      <w:numPr>
        <w:ilvl w:val="1"/>
        <w:numId w:val="8"/>
      </w:numPr>
      <w:spacing w:before="480"/>
      <w:outlineLvl w:val="1"/>
    </w:pPr>
    <w:rPr>
      <w:rFonts w:eastAsiaTheme="majorEastAsia"/>
      <w:b/>
      <w:bCs/>
      <w:sz w:val="26"/>
    </w:rPr>
  </w:style>
  <w:style w:type="paragraph" w:styleId="Otsikko3">
    <w:name w:val="heading 3"/>
    <w:basedOn w:val="Normaali"/>
    <w:next w:val="Normaali"/>
    <w:link w:val="Otsikko3Char"/>
    <w:autoRedefine/>
    <w:qFormat/>
    <w:rsid w:val="00F54E5F"/>
    <w:pPr>
      <w:keepNext/>
      <w:keepLines/>
      <w:numPr>
        <w:ilvl w:val="2"/>
        <w:numId w:val="8"/>
      </w:numPr>
      <w:spacing w:before="480"/>
      <w:outlineLvl w:val="2"/>
    </w:pPr>
    <w:rPr>
      <w:rFonts w:eastAsiaTheme="majorEastAsia"/>
      <w:b/>
      <w:bCs/>
    </w:rPr>
  </w:style>
  <w:style w:type="paragraph" w:styleId="Otsikko4">
    <w:name w:val="heading 4"/>
    <w:basedOn w:val="Otsikko3"/>
    <w:next w:val="Normaali"/>
    <w:link w:val="Otsikko4Char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Otsikko5">
    <w:name w:val="heading 5"/>
    <w:basedOn w:val="Normaali"/>
    <w:next w:val="Normaali"/>
    <w:link w:val="Otsikko5Char"/>
    <w:uiPriority w:val="99"/>
    <w:semiHidden/>
    <w:rsid w:val="00077A3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9"/>
    <w:semiHidden/>
    <w:rsid w:val="00077A3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9"/>
    <w:semiHidden/>
    <w:rsid w:val="00077A3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9"/>
    <w:semiHidden/>
    <w:rsid w:val="00077A3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9"/>
    <w:semiHidden/>
    <w:rsid w:val="00077A3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D0702"/>
    <w:rPr>
      <w:rFonts w:ascii="Arial" w:eastAsiaTheme="majorEastAsia" w:hAnsi="Arial"/>
      <w:b/>
      <w:bCs/>
      <w:sz w:val="28"/>
      <w:szCs w:val="28"/>
      <w:lang w:val="en-GB"/>
    </w:rPr>
  </w:style>
  <w:style w:type="character" w:customStyle="1" w:styleId="Otsikko2Char">
    <w:name w:val="Otsikko 2 Char"/>
    <w:basedOn w:val="Kappaleenoletusfontti"/>
    <w:link w:val="Otsikko2"/>
    <w:rsid w:val="00CD0702"/>
    <w:rPr>
      <w:rFonts w:ascii="Arial" w:eastAsiaTheme="majorEastAsia" w:hAnsi="Arial"/>
      <w:b/>
      <w:bCs/>
      <w:sz w:val="26"/>
      <w:lang w:val="en-GB"/>
    </w:rPr>
  </w:style>
  <w:style w:type="character" w:customStyle="1" w:styleId="Otsikko3Char">
    <w:name w:val="Otsikko 3 Char"/>
    <w:basedOn w:val="Kappaleenoletusfontti"/>
    <w:link w:val="Otsikko3"/>
    <w:rsid w:val="00F54E5F"/>
    <w:rPr>
      <w:rFonts w:ascii="Arial" w:eastAsiaTheme="majorEastAsia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rsid w:val="0022603C"/>
    <w:pPr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3908EA"/>
    <w:rPr>
      <w:noProof/>
    </w:rPr>
  </w:style>
  <w:style w:type="paragraph" w:styleId="Luettelokappale">
    <w:name w:val="List Paragraph"/>
    <w:basedOn w:val="Normaali"/>
    <w:uiPriority w:val="2"/>
    <w:qFormat/>
    <w:rsid w:val="00034029"/>
    <w:pPr>
      <w:numPr>
        <w:numId w:val="9"/>
      </w:numPr>
      <w:tabs>
        <w:tab w:val="clear" w:pos="726"/>
      </w:tabs>
      <w:spacing w:after="240"/>
      <w:ind w:left="1667"/>
      <w:contextualSpacing/>
    </w:pPr>
    <w:rPr>
      <w:rFonts w:eastAsiaTheme="majorEastAsia" w:cs="Times New Roman"/>
      <w:szCs w:val="20"/>
    </w:rPr>
  </w:style>
  <w:style w:type="paragraph" w:styleId="Otsikko">
    <w:name w:val="Title"/>
    <w:aliases w:val="Thesis title"/>
    <w:basedOn w:val="Normaali"/>
    <w:next w:val="Normaali"/>
    <w:link w:val="OtsikkoChar"/>
    <w:autoRedefine/>
    <w:uiPriority w:val="4"/>
    <w:qFormat/>
    <w:rsid w:val="00B65635"/>
    <w:pPr>
      <w:spacing w:before="0" w:after="720"/>
      <w:ind w:left="0"/>
      <w:jc w:val="center"/>
    </w:pPr>
    <w:rPr>
      <w:rFonts w:ascii="Arial Rounded MT Bold" w:hAnsi="Arial Rounded MT Bold"/>
      <w:sz w:val="44"/>
      <w:szCs w:val="32"/>
    </w:rPr>
  </w:style>
  <w:style w:type="character" w:customStyle="1" w:styleId="OtsikkoChar">
    <w:name w:val="Otsikko Char"/>
    <w:aliases w:val="Thesis title Char"/>
    <w:basedOn w:val="Kappaleenoletusfontti"/>
    <w:link w:val="Otsikko"/>
    <w:uiPriority w:val="4"/>
    <w:rsid w:val="00B65635"/>
    <w:rPr>
      <w:rFonts w:ascii="Arial Rounded MT Bold" w:hAnsi="Arial Rounded MT Bold"/>
      <w:sz w:val="44"/>
      <w:szCs w:val="32"/>
      <w:lang w:val="en-GB"/>
    </w:rPr>
  </w:style>
  <w:style w:type="paragraph" w:styleId="Alatunniste">
    <w:name w:val="footer"/>
    <w:basedOn w:val="Normaali"/>
    <w:link w:val="AlatunnisteChar"/>
    <w:uiPriority w:val="98"/>
    <w:rsid w:val="00077A37"/>
  </w:style>
  <w:style w:type="character" w:customStyle="1" w:styleId="AlatunnisteChar">
    <w:name w:val="Alatunniste Char"/>
    <w:basedOn w:val="Kappaleenoletusfontti"/>
    <w:link w:val="Alatunniste"/>
    <w:uiPriority w:val="98"/>
    <w:rsid w:val="003908EA"/>
    <w:rPr>
      <w:noProof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uiPriority w:val="39"/>
    <w:unhideWhenUsed/>
    <w:rsid w:val="00C84EF0"/>
    <w:pPr>
      <w:tabs>
        <w:tab w:val="left" w:pos="426"/>
        <w:tab w:val="right" w:leader="dot" w:pos="10065"/>
      </w:tabs>
      <w:spacing w:before="0" w:after="120" w:line="276" w:lineRule="auto"/>
      <w:ind w:left="425" w:hanging="425"/>
    </w:pPr>
    <w:rPr>
      <w:noProof/>
    </w:rPr>
  </w:style>
  <w:style w:type="paragraph" w:styleId="Sisluet2">
    <w:name w:val="toc 2"/>
    <w:basedOn w:val="Sisluet1"/>
    <w:next w:val="Normaali"/>
    <w:uiPriority w:val="39"/>
    <w:unhideWhenUsed/>
    <w:rsid w:val="00EA0DF3"/>
    <w:pPr>
      <w:tabs>
        <w:tab w:val="clear" w:pos="426"/>
        <w:tab w:val="left" w:pos="993"/>
      </w:tabs>
      <w:ind w:left="992" w:hanging="567"/>
    </w:pPr>
  </w:style>
  <w:style w:type="paragraph" w:customStyle="1" w:styleId="Liitteenotsikko">
    <w:name w:val="Liitteen otsikko"/>
    <w:basedOn w:val="Normaali"/>
    <w:next w:val="Normaali"/>
    <w:autoRedefine/>
    <w:uiPriority w:val="2"/>
    <w:qFormat/>
    <w:rsid w:val="00A83E0C"/>
    <w:pPr>
      <w:spacing w:before="0"/>
      <w:ind w:left="0"/>
    </w:pPr>
    <w:rPr>
      <w:b/>
    </w:rPr>
  </w:style>
  <w:style w:type="paragraph" w:styleId="Sisluet3">
    <w:name w:val="toc 3"/>
    <w:basedOn w:val="Sisluet1"/>
    <w:next w:val="Normaali"/>
    <w:uiPriority w:val="39"/>
    <w:unhideWhenUsed/>
    <w:rsid w:val="00EA0DF3"/>
    <w:pPr>
      <w:tabs>
        <w:tab w:val="clear" w:pos="426"/>
        <w:tab w:val="left" w:pos="1701"/>
      </w:tabs>
      <w:ind w:left="1701" w:hanging="709"/>
    </w:pPr>
  </w:style>
  <w:style w:type="character" w:customStyle="1" w:styleId="Otsikko4Char">
    <w:name w:val="Otsikko 4 Char"/>
    <w:basedOn w:val="Kappaleenoletusfontti"/>
    <w:link w:val="Otsikko4"/>
    <w:rsid w:val="003E1E07"/>
    <w:rPr>
      <w:rFonts w:asciiTheme="majorHAnsi" w:eastAsiaTheme="majorEastAsia" w:hAnsiTheme="majorHAnsi" w:cstheme="majorHAnsi"/>
      <w:iCs/>
      <w:noProof/>
    </w:rPr>
  </w:style>
  <w:style w:type="character" w:customStyle="1" w:styleId="Otsikko5Char">
    <w:name w:val="Otsikko 5 Char"/>
    <w:basedOn w:val="Kappaleenoletusfontti"/>
    <w:link w:val="Otsikko5"/>
    <w:uiPriority w:val="99"/>
    <w:semiHidden/>
    <w:rsid w:val="00077A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9"/>
    <w:semiHidden/>
    <w:rsid w:val="00077A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9"/>
    <w:semiHidden/>
    <w:rsid w:val="00077A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ulukonteksti">
    <w:name w:val="Taulukon teksti"/>
    <w:basedOn w:val="Normaali"/>
    <w:next w:val="Normaali"/>
    <w:uiPriority w:val="2"/>
    <w:qFormat/>
    <w:rsid w:val="00A83E0C"/>
    <w:pPr>
      <w:spacing w:before="120" w:after="120" w:line="240" w:lineRule="auto"/>
    </w:pPr>
  </w:style>
  <w:style w:type="paragraph" w:customStyle="1" w:styleId="ListofAppendices">
    <w:name w:val="List of Appendices"/>
    <w:basedOn w:val="Normaali"/>
    <w:uiPriority w:val="3"/>
    <w:qFormat/>
    <w:rsid w:val="00A83E0C"/>
    <w:pPr>
      <w:spacing w:before="0" w:after="120" w:line="276" w:lineRule="auto"/>
      <w:ind w:hanging="1304"/>
    </w:pPr>
  </w:style>
  <w:style w:type="character" w:styleId="Ratkaisematonmaininta">
    <w:name w:val="Unresolved Mention"/>
    <w:basedOn w:val="Kappaleenoletusfontti"/>
    <w:uiPriority w:val="99"/>
    <w:semiHidden/>
    <w:unhideWhenUsed/>
    <w:rsid w:val="00077A37"/>
    <w:rPr>
      <w:color w:val="605E5C"/>
      <w:shd w:val="clear" w:color="auto" w:fill="E1DFDD"/>
    </w:rPr>
  </w:style>
  <w:style w:type="paragraph" w:customStyle="1" w:styleId="Lhdeluettelonteksti">
    <w:name w:val="Lähdeluettelon teksti"/>
    <w:basedOn w:val="Lhdeluettelo"/>
    <w:link w:val="LhdeluettelontekstiChar"/>
    <w:uiPriority w:val="2"/>
    <w:rsid w:val="00CE4131"/>
  </w:style>
  <w:style w:type="character" w:styleId="Kommentinviite">
    <w:name w:val="annotation reference"/>
    <w:basedOn w:val="Kappaleenoletusfontti"/>
    <w:uiPriority w:val="99"/>
    <w:semiHidden/>
    <w:unhideWhenUsed/>
    <w:rsid w:val="00077A3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00077A37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077A3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77A3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77A37"/>
    <w:rPr>
      <w:b/>
      <w:bCs/>
      <w:sz w:val="20"/>
      <w:szCs w:val="20"/>
    </w:rPr>
  </w:style>
  <w:style w:type="paragraph" w:customStyle="1" w:styleId="ReferencesHeading">
    <w:name w:val="References Heading"/>
    <w:basedOn w:val="Otsikko1"/>
    <w:next w:val="Lhdeluettelo"/>
    <w:link w:val="ReferencesHeadingChar"/>
    <w:uiPriority w:val="2"/>
    <w:qFormat/>
    <w:rsid w:val="00A83E0C"/>
    <w:pPr>
      <w:pageBreakBefore/>
      <w:numPr>
        <w:numId w:val="0"/>
      </w:numPr>
    </w:pPr>
  </w:style>
  <w:style w:type="character" w:customStyle="1" w:styleId="ReferencesHeadingChar">
    <w:name w:val="References Heading Char"/>
    <w:basedOn w:val="Kappaleenoletusfontti"/>
    <w:link w:val="ReferencesHeading"/>
    <w:uiPriority w:val="2"/>
    <w:rsid w:val="00A83E0C"/>
    <w:rPr>
      <w:rFonts w:ascii="Arial" w:eastAsiaTheme="majorEastAsia" w:hAnsi="Arial"/>
      <w:b/>
      <w:bCs/>
      <w:sz w:val="28"/>
      <w:szCs w:val="28"/>
    </w:rPr>
  </w:style>
  <w:style w:type="paragraph" w:styleId="Kuvaotsikko">
    <w:name w:val="caption"/>
    <w:basedOn w:val="Normaali"/>
    <w:next w:val="Normaali"/>
    <w:uiPriority w:val="3"/>
    <w:qFormat/>
    <w:rsid w:val="00A83E0C"/>
    <w:pPr>
      <w:keepNext/>
      <w:spacing w:after="0"/>
    </w:pPr>
    <w:rPr>
      <w:iCs/>
    </w:rPr>
  </w:style>
  <w:style w:type="table" w:styleId="TaulukkoRuudukko">
    <w:name w:val="Table Grid"/>
    <w:basedOn w:val="Normaalitaulukko"/>
    <w:uiPriority w:val="59"/>
    <w:rsid w:val="007E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paragraph" w:styleId="Lhdeluettelo">
    <w:name w:val="Bibliography"/>
    <w:basedOn w:val="Normaali"/>
    <w:uiPriority w:val="39"/>
    <w:rsid w:val="00FD6DE8"/>
    <w:pPr>
      <w:spacing w:before="0" w:after="180" w:line="288" w:lineRule="auto"/>
      <w:ind w:left="720" w:hanging="720"/>
    </w:pPr>
  </w:style>
  <w:style w:type="paragraph" w:styleId="Kuvaotsikkoluettelo">
    <w:name w:val="table of figures"/>
    <w:basedOn w:val="Normaali"/>
    <w:next w:val="Normaali"/>
    <w:uiPriority w:val="99"/>
    <w:unhideWhenUsed/>
    <w:rsid w:val="00C93FC4"/>
    <w:pPr>
      <w:tabs>
        <w:tab w:val="right" w:leader="dot" w:pos="9923"/>
      </w:tabs>
      <w:spacing w:before="0" w:after="120" w:line="276" w:lineRule="auto"/>
      <w:ind w:left="0"/>
    </w:pPr>
  </w:style>
  <w:style w:type="character" w:styleId="Hyperlinkki">
    <w:name w:val="Hyperlink"/>
    <w:basedOn w:val="Kappaleenoletusfontti"/>
    <w:uiPriority w:val="99"/>
    <w:unhideWhenUsed/>
    <w:rsid w:val="00077A37"/>
    <w:rPr>
      <w:color w:val="0000FF" w:themeColor="hyperlink"/>
      <w:u w:val="single"/>
    </w:rPr>
  </w:style>
  <w:style w:type="paragraph" w:customStyle="1" w:styleId="Thesissubtitle">
    <w:name w:val="Thesis subtitle"/>
    <w:basedOn w:val="Normaali"/>
    <w:autoRedefine/>
    <w:uiPriority w:val="4"/>
    <w:qFormat/>
    <w:rsid w:val="00CA5E05"/>
    <w:pPr>
      <w:spacing w:after="1920"/>
      <w:ind w:left="0"/>
      <w:jc w:val="center"/>
    </w:pPr>
    <w:rPr>
      <w:sz w:val="32"/>
    </w:rPr>
  </w:style>
  <w:style w:type="paragraph" w:styleId="Sisllysluettelonotsikko">
    <w:name w:val="TOC Heading"/>
    <w:basedOn w:val="Otsikko1"/>
    <w:next w:val="Normaali"/>
    <w:autoRedefine/>
    <w:uiPriority w:val="39"/>
    <w:unhideWhenUsed/>
    <w:qFormat/>
    <w:rsid w:val="00B03D17"/>
    <w:pPr>
      <w:numPr>
        <w:numId w:val="0"/>
      </w:numPr>
      <w:spacing w:before="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CoverSheetText">
    <w:name w:val="Cover Sheet Text"/>
    <w:basedOn w:val="Normaali"/>
    <w:autoRedefine/>
    <w:uiPriority w:val="4"/>
    <w:qFormat/>
    <w:rsid w:val="00CA5E05"/>
    <w:pPr>
      <w:spacing w:before="0" w:after="0"/>
      <w:ind w:left="0"/>
      <w:jc w:val="center"/>
    </w:pPr>
    <w:rPr>
      <w:lang w:val="fi-FI"/>
    </w:rPr>
  </w:style>
  <w:style w:type="paragraph" w:customStyle="1" w:styleId="AbstractHeaderwithHorizontalBottomLine">
    <w:name w:val="Abstract Header with Horizontal Bottom Line"/>
    <w:basedOn w:val="Normaali"/>
    <w:next w:val="AbstractText"/>
    <w:autoRedefine/>
    <w:uiPriority w:val="5"/>
    <w:unhideWhenUsed/>
    <w:rsid w:val="00361939"/>
    <w:pPr>
      <w:pBdr>
        <w:bottom w:val="single" w:sz="4" w:space="1" w:color="auto"/>
      </w:pBdr>
      <w:spacing w:before="0" w:after="0"/>
      <w:ind w:hanging="1304"/>
    </w:pPr>
  </w:style>
  <w:style w:type="paragraph" w:customStyle="1" w:styleId="AbstractHeader">
    <w:name w:val="Abstract Header"/>
    <w:basedOn w:val="Normaali"/>
    <w:autoRedefine/>
    <w:uiPriority w:val="5"/>
    <w:qFormat/>
    <w:rsid w:val="00815ADF"/>
    <w:pPr>
      <w:tabs>
        <w:tab w:val="left" w:pos="7938"/>
      </w:tabs>
      <w:spacing w:before="0" w:after="0" w:line="288" w:lineRule="auto"/>
      <w:ind w:hanging="1304"/>
    </w:pPr>
    <w:rPr>
      <w:bCs/>
    </w:rPr>
  </w:style>
  <w:style w:type="paragraph" w:customStyle="1" w:styleId="Tiivistelmnasiasanat">
    <w:name w:val="Tiivistelmän asiasanat"/>
    <w:basedOn w:val="AbstractHeader"/>
    <w:uiPriority w:val="5"/>
    <w:rsid w:val="00A83E0C"/>
    <w:rPr>
      <w:bCs w:val="0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customStyle="1" w:styleId="ListParagraphNumbered">
    <w:name w:val="List Paragraph Numbered"/>
    <w:basedOn w:val="Luettelokappale"/>
    <w:uiPriority w:val="2"/>
    <w:qFormat/>
    <w:rsid w:val="00034029"/>
    <w:pPr>
      <w:numPr>
        <w:numId w:val="10"/>
      </w:numPr>
      <w:ind w:left="1664"/>
    </w:pPr>
  </w:style>
  <w:style w:type="character" w:customStyle="1" w:styleId="LhdeluettelontekstiChar">
    <w:name w:val="Lähdeluettelon teksti Char"/>
    <w:basedOn w:val="Kappaleenoletusfontti"/>
    <w:link w:val="Lhdeluettelonteksti"/>
    <w:uiPriority w:val="2"/>
    <w:rsid w:val="00CE4131"/>
    <w:rPr>
      <w:rFonts w:ascii="Arial" w:hAnsi="Arial"/>
      <w:sz w:val="22"/>
      <w:lang w:val="en-GB"/>
    </w:rPr>
  </w:style>
  <w:style w:type="character" w:customStyle="1" w:styleId="Korostettu">
    <w:name w:val="Korostettu"/>
    <w:basedOn w:val="Kappaleenoletusfontti"/>
    <w:qFormat/>
    <w:rsid w:val="00A83E0C"/>
    <w:rPr>
      <w:b/>
      <w:bCs/>
    </w:rPr>
  </w:style>
  <w:style w:type="character" w:styleId="AvattuHyperlinkki">
    <w:name w:val="FollowedHyperlink"/>
    <w:basedOn w:val="Kappaleenoletusfontti"/>
    <w:uiPriority w:val="99"/>
    <w:semiHidden/>
    <w:unhideWhenUsed/>
    <w:rsid w:val="00077A37"/>
    <w:rPr>
      <w:color w:val="800080" w:themeColor="followedHyperlink"/>
      <w:u w:val="single"/>
    </w:rPr>
  </w:style>
  <w:style w:type="paragraph" w:customStyle="1" w:styleId="AbstractText">
    <w:name w:val="Abstract Text"/>
    <w:basedOn w:val="Normaali"/>
    <w:autoRedefine/>
    <w:uiPriority w:val="5"/>
    <w:qFormat/>
    <w:rsid w:val="005E0C7B"/>
    <w:pPr>
      <w:spacing w:before="240" w:after="240" w:line="288" w:lineRule="auto"/>
      <w:ind w:left="0"/>
    </w:pPr>
    <w:rPr>
      <w:lang w:val="en"/>
    </w:rPr>
  </w:style>
  <w:style w:type="paragraph" w:customStyle="1" w:styleId="StyleTiivistelmntekijTopNoborder">
    <w:name w:val="Style Tiivistelmän tekijä + Top: (No border)"/>
    <w:basedOn w:val="Normaali"/>
    <w:uiPriority w:val="99"/>
    <w:semiHidden/>
    <w:locked/>
    <w:rsid w:val="00F45E8A"/>
    <w:pPr>
      <w:tabs>
        <w:tab w:val="left" w:pos="6521"/>
      </w:tabs>
      <w:spacing w:before="0" w:after="0" w:line="276" w:lineRule="auto"/>
      <w:ind w:hanging="1304"/>
    </w:pPr>
    <w:rPr>
      <w:rFonts w:eastAsia="Times New Roman" w:cs="Times New Roman"/>
      <w:bCs/>
      <w:szCs w:val="20"/>
    </w:rPr>
  </w:style>
  <w:style w:type="paragraph" w:customStyle="1" w:styleId="Taulukko">
    <w:name w:val="Taulukko"/>
    <w:basedOn w:val="Taulukonteksti"/>
    <w:uiPriority w:val="2"/>
    <w:qFormat/>
    <w:rsid w:val="00A83E0C"/>
  </w:style>
  <w:style w:type="table" w:customStyle="1" w:styleId="Taulukkotyyli">
    <w:name w:val="Taulukkotyyli"/>
    <w:basedOn w:val="Normaalitaulukko"/>
    <w:uiPriority w:val="99"/>
    <w:rsid w:val="00670500"/>
    <w:pPr>
      <w:spacing w:after="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character" w:styleId="Paikkamerkkiteksti">
    <w:name w:val="Placeholder Text"/>
    <w:basedOn w:val="Kappaleenoletusfontti"/>
    <w:uiPriority w:val="99"/>
    <w:unhideWhenUsed/>
    <w:rsid w:val="00D75525"/>
    <w:rPr>
      <w:color w:val="808080"/>
    </w:rPr>
  </w:style>
  <w:style w:type="table" w:styleId="Vaalearuudukkotaulukko1">
    <w:name w:val="Grid Table 1 Light"/>
    <w:basedOn w:val="Normaalitaulukko"/>
    <w:uiPriority w:val="46"/>
    <w:rsid w:val="0012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erustekstiChar">
    <w:name w:val="Perusteksti Char"/>
    <w:basedOn w:val="Kappaleenoletusfontti"/>
    <w:rsid w:val="00800D8A"/>
  </w:style>
  <w:style w:type="paragraph" w:styleId="Muutos">
    <w:name w:val="Revision"/>
    <w:hidden/>
    <w:uiPriority w:val="99"/>
    <w:semiHidden/>
    <w:rsid w:val="002D240B"/>
    <w:pPr>
      <w:spacing w:after="0" w:line="240" w:lineRule="auto"/>
    </w:pPr>
    <w:rPr>
      <w:rFonts w:ascii="Arial" w:hAnsi="Arial"/>
      <w:sz w:val="22"/>
    </w:rPr>
  </w:style>
  <w:style w:type="paragraph" w:customStyle="1" w:styleId="InfoText">
    <w:name w:val="Info Text"/>
    <w:basedOn w:val="Normaali"/>
    <w:rsid w:val="00CE4131"/>
    <w:pPr>
      <w:ind w:left="0"/>
    </w:pPr>
    <w:rPr>
      <w:rFonts w:eastAsia="Times New Roman" w:cs="Times New Roman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hyperlink" Target="https://ttk.fi/tyoturvallisuus_ja_tyosuojelu/toimialakohtaista_tietoa/maatalousalat_ja_metsaala/turvallinen_tyoskentely_metsatoissa/puutavaran_kuljetus_jaalla.6730.new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digipedaohjeet.hamk.fi/ohje/instructions-for-using-hamk-thesis-template/?lang=en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igipedaohjeet.hamk.fi/ohje/instructions-for-using-hamk-thesis-template/?lang=en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eduix.fi/tuotteet-ja-palvelut/wih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I_Application\Thesis-Template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9a57cd8-114b-4b90-8c5f-edbc8cbec47c">
      <UserInfo>
        <DisplayName>Annika Mikkola</DisplayName>
        <AccountId>6651</AccountId>
        <AccountType/>
      </UserInfo>
      <UserInfo>
        <DisplayName>Johannes Juhola</DisplayName>
        <AccountId>1574</AccountId>
        <AccountType/>
      </UserInfo>
      <UserInfo>
        <DisplayName>Riina Toivonen</DisplayName>
        <AccountId>1829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Työnd</b:Tag>
    <b:SourceType>DocumentFromInternetSite</b:SourceType>
    <b:Guid>{C7A1BAAE-753B-4212-9CE6-2E9EF09EC401}</b:Guid>
    <b:Year>n.d.</b:Year>
    <b:Author>
      <b:Author>
        <b:Corporate>Centre for Occupational Safety</b:Corporate>
      </b:Author>
    </b:Author>
    <b:Title>Puutavaran kuljetus jäällä</b:Title>
    <b:URL>https://ttk.fi/tyoturvallisuus_ja_tyosuojelu/toimialakohtaista_tietoa/maatalousalat_ja_metsaala/turvallinen_tyoskentely_metsatoissa/puutavaran_kuljetus_jaalla.6730.news</b:URL>
    <b:RefOrder>2</b:RefOrder>
  </b:Source>
  <b:Source>
    <b:Tag>Edu24</b:Tag>
    <b:SourceType>InternetSite</b:SourceType>
    <b:Guid>{2B5C8B76-7215-4ACE-B62B-996F8A05384D}</b:Guid>
    <b:Author>
      <b:Author>
        <b:NameList>
          <b:Person>
            <b:Last>Eduix</b:Last>
          </b:Person>
        </b:NameList>
      </b:Author>
    </b:Author>
    <b:Title>Wihi logo [image]</b:Title>
    <b:Year>n.d.</b:Year>
    <b:URL>https://eduix.fi/tuotteet-ja-palvelut/wihi/</b:URL>
    <b:InternetSiteTitle>Eduix</b:InternetSiteTitle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22D08E946A4E95125C9D4A45171B" ma:contentTypeVersion="6" ma:contentTypeDescription="Create a new document." ma:contentTypeScope="" ma:versionID="b99a650fef3305085268dca03fce4c24">
  <xsd:schema xmlns:xsd="http://www.w3.org/2001/XMLSchema" xmlns:xs="http://www.w3.org/2001/XMLSchema" xmlns:p="http://schemas.microsoft.com/office/2006/metadata/properties" xmlns:ns2="d237ea5c-ce0c-4786-8b15-32218cb06151" xmlns:ns3="09a57cd8-114b-4b90-8c5f-edbc8cbec47c" targetNamespace="http://schemas.microsoft.com/office/2006/metadata/properties" ma:root="true" ma:fieldsID="7c41eaf7d68b1847e61f3af2ff30bf38" ns2:_="" ns3:_="">
    <xsd:import namespace="d237ea5c-ce0c-4786-8b15-32218cb06151"/>
    <xsd:import namespace="09a57cd8-114b-4b90-8c5f-edbc8cbec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7ea5c-ce0c-4786-8b15-32218cb06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57cd8-114b-4b90-8c5f-edbc8cbec47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  <ds:schemaRef ds:uri="09a57cd8-114b-4b90-8c5f-edbc8cbec47c"/>
  </ds:schemaRefs>
</ds:datastoreItem>
</file>

<file path=customXml/itemProps2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25F1D-351E-4F5B-BD63-82D2BDB336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9B11BD-2AB3-4C6B-9A2A-006884727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7ea5c-ce0c-4786-8b15-32218cb06151"/>
    <ds:schemaRef ds:uri="09a57cd8-114b-4b90-8c5f-edbc8cbec4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Thesis-Template.dotx</Template>
  <TotalTime>2</TotalTime>
  <Pages>8</Pages>
  <Words>914</Words>
  <Characters>7411</Characters>
  <Application>Microsoft Office Word</Application>
  <DocSecurity>0</DocSecurity>
  <Lines>61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HAMK Thesis Template 2024</vt:lpstr>
      <vt:lpstr>HAMK Thesis Template 2024</vt:lpstr>
    </vt:vector>
  </TitlesOfParts>
  <Company>HAMK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HAMK Thesis Template 2024</dc:title>
  <dc:creator>Windows User</dc:creator>
  <cp:keywords>thesis</cp:keywords>
  <cp:lastModifiedBy>Samppa Sirnö</cp:lastModifiedBy>
  <cp:revision>1</cp:revision>
  <cp:lastPrinted>2024-08-15T08:20:00Z</cp:lastPrinted>
  <dcterms:created xsi:type="dcterms:W3CDTF">2024-10-23T20:31:00Z</dcterms:created>
  <dcterms:modified xsi:type="dcterms:W3CDTF">2024-10-23T20:33:00Z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0x010100210622D08E946A4E95125C9D4A45171B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  <property fmtid="{D5CDD505-2E9C-101B-9397-08002B2CF9AE}" pid="6" name="GrammarlyDocumentId">
    <vt:lpwstr>0989ba1fa626e94e37ba8a94f768b282ecd9ef34455f372f00d7cc4ed18adfd5</vt:lpwstr>
  </property>
</Properties>
</file>